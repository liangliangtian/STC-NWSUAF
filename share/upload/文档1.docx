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3C" w:rsidRDefault="00B25EE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-1089837</wp:posOffset>
                </wp:positionH>
                <wp:positionV relativeFrom="paragraph">
                  <wp:posOffset>-797442</wp:posOffset>
                </wp:positionV>
                <wp:extent cx="6889764" cy="10514950"/>
                <wp:effectExtent l="0" t="0" r="25400" b="2032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64" cy="10514950"/>
                          <a:chOff x="-106324" y="0"/>
                          <a:chExt cx="6889764" cy="10514950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829340" y="0"/>
                            <a:ext cx="5954100" cy="10514950"/>
                            <a:chOff x="0" y="0"/>
                            <a:chExt cx="5954100" cy="10514950"/>
                          </a:xfrm>
                        </wpg:grpSpPr>
                        <wps:wsp>
                          <wps:cNvPr id="196" name="直接连接符 196"/>
                          <wps:cNvCnPr/>
                          <wps:spPr>
                            <a:xfrm>
                              <a:off x="3391786" y="1158949"/>
                              <a:ext cx="6973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391786" y="308344"/>
                              <a:ext cx="7230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0" y="0"/>
                              <a:ext cx="5954100" cy="10514950"/>
                              <a:chOff x="0" y="0"/>
                              <a:chExt cx="5954100" cy="10514950"/>
                            </a:xfrm>
                          </wpg:grpSpPr>
                          <wps:wsp>
                            <wps:cNvPr id="198" name="直接连接符 198"/>
                            <wps:cNvCnPr/>
                            <wps:spPr>
                              <a:xfrm>
                                <a:off x="3413051" y="2200940"/>
                                <a:ext cx="668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直接连接符 199"/>
                            <wps:cNvCnPr/>
                            <wps:spPr>
                              <a:xfrm flipV="1">
                                <a:off x="3413051" y="3540642"/>
                                <a:ext cx="680481" cy="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7" name="组合 207"/>
                            <wpg:cNvGrpSpPr/>
                            <wpg:grpSpPr>
                              <a:xfrm>
                                <a:off x="0" y="0"/>
                                <a:ext cx="5954100" cy="10514950"/>
                                <a:chOff x="0" y="0"/>
                                <a:chExt cx="5954100" cy="10514950"/>
                              </a:xfrm>
                            </wpg:grpSpPr>
                            <wpg:grpSp>
                              <wpg:cNvPr id="122" name="组合 122"/>
                              <wpg:cNvGrpSpPr/>
                              <wpg:grpSpPr>
                                <a:xfrm>
                                  <a:off x="0" y="180754"/>
                                  <a:ext cx="3443162" cy="10021850"/>
                                  <a:chOff x="0" y="0"/>
                                  <a:chExt cx="3443162" cy="10021850"/>
                                </a:xfrm>
                              </wpg:grpSpPr>
                              <wpg:grpSp>
                                <wpg:cNvPr id="121" name="组合 121"/>
                                <wpg:cNvGrpSpPr/>
                                <wpg:grpSpPr>
                                  <a:xfrm>
                                    <a:off x="0" y="0"/>
                                    <a:ext cx="3443162" cy="10021850"/>
                                    <a:chOff x="0" y="0"/>
                                    <a:chExt cx="3443162" cy="10021850"/>
                                  </a:xfrm>
                                </wpg:grpSpPr>
                                <wpg:grpSp>
                                  <wpg:cNvPr id="120" name="组合 120"/>
                                  <wpg:cNvGrpSpPr/>
                                  <wpg:grpSpPr>
                                    <a:xfrm>
                                      <a:off x="0" y="0"/>
                                      <a:ext cx="3443162" cy="7129322"/>
                                      <a:chOff x="0" y="0"/>
                                      <a:chExt cx="3443162" cy="7129322"/>
                                    </a:xfrm>
                                  </wpg:grpSpPr>
                                  <wps:wsp>
                                    <wps:cNvPr id="77" name="直接连接符 77"/>
                                    <wps:cNvCnPr/>
                                    <wps:spPr>
                                      <a:xfrm flipH="1">
                                        <a:off x="0" y="3359888"/>
                                        <a:ext cx="3613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1" name="组合 61"/>
                                    <wpg:cNvGrpSpPr/>
                                    <wpg:grpSpPr>
                                      <a:xfrm>
                                        <a:off x="361507" y="3211032"/>
                                        <a:ext cx="1373505" cy="295910"/>
                                        <a:chOff x="0" y="0"/>
                                        <a:chExt cx="1374288" cy="296545"/>
                                      </a:xfrm>
                                    </wpg:grpSpPr>
                                    <wps:wsp>
                                      <wps:cNvPr id="4" name="矩形 4"/>
                                      <wps:cNvSpPr/>
                                      <wps:spPr>
                                        <a:xfrm>
                                          <a:off x="0" y="0"/>
                                          <a:ext cx="943610" cy="296545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6773C" w:rsidRDefault="0096450D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前台管理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59" name="直接连接符 59"/>
                                      <wps:cNvCnPr/>
                                      <wps:spPr>
                                        <a:xfrm>
                                          <a:off x="946298" y="148855"/>
                                          <a:ext cx="42799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19" name="组合 119"/>
                                    <wpg:cNvGrpSpPr/>
                                    <wpg:grpSpPr>
                                      <a:xfrm>
                                        <a:off x="1722474" y="0"/>
                                        <a:ext cx="1720688" cy="7129322"/>
                                        <a:chOff x="0" y="0"/>
                                        <a:chExt cx="1720688" cy="7129322"/>
                                      </a:xfrm>
                                    </wpg:grpSpPr>
                                    <wpg:grpSp>
                                      <wpg:cNvPr id="23" name="组合 23"/>
                                      <wpg:cNvGrpSpPr/>
                                      <wpg:grpSpPr>
                                        <a:xfrm>
                                          <a:off x="10633" y="1254641"/>
                                          <a:ext cx="1651917" cy="325113"/>
                                          <a:chOff x="0" y="0"/>
                                          <a:chExt cx="1652255" cy="325120"/>
                                        </a:xfrm>
                                      </wpg:grpSpPr>
                                      <wps:wsp>
                                        <wps:cNvPr id="9" name="矩形 9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15252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Pr="008F6484" w:rsidRDefault="008F6484">
                                              <w:pPr>
                                                <w:jc w:val="center"/>
                                              </w:pPr>
                                              <w:r w:rsidRPr="008F6484">
                                                <w:rPr>
                                                  <w:rFonts w:hint="eastAsia"/>
                                                </w:rPr>
                                                <w:t>注册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2" name="直接连接符 22"/>
                                        <wps:cNvCnPr/>
                                        <wps:spPr>
                                          <a:xfrm flipH="1">
                                            <a:off x="0" y="159488"/>
                                            <a:ext cx="5060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5" name="组合 25"/>
                                      <wpg:cNvGrpSpPr/>
                                      <wpg:grpSpPr>
                                        <a:xfrm>
                                          <a:off x="10633" y="2498651"/>
                                          <a:ext cx="1663700" cy="324485"/>
                                          <a:chOff x="0" y="0"/>
                                          <a:chExt cx="1664158" cy="325120"/>
                                        </a:xfrm>
                                      </wpg:grpSpPr>
                                      <wps:wsp>
                                        <wps:cNvPr id="5" name="矩形 5"/>
                                        <wps:cNvSpPr/>
                                        <wps:spPr>
                                          <a:xfrm>
                                            <a:off x="510363" y="0"/>
                                            <a:ext cx="115379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浏览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4" name="直接连接符 24"/>
                                        <wps:cNvCnPr/>
                                        <wps:spPr>
                                          <a:xfrm flipH="1">
                                            <a:off x="0" y="180754"/>
                                            <a:ext cx="51672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7" name="组合 27"/>
                                      <wpg:cNvGrpSpPr/>
                                      <wpg:grpSpPr>
                                        <a:xfrm>
                                          <a:off x="10633" y="0"/>
                                          <a:ext cx="1654175" cy="324485"/>
                                          <a:chOff x="0" y="0"/>
                                          <a:chExt cx="1654633" cy="325120"/>
                                        </a:xfrm>
                                      </wpg:grpSpPr>
                                      <wps:wsp>
                                        <wps:cNvPr id="6" name="矩形 6"/>
                                        <wps:cNvSpPr/>
                                        <wps:spPr>
                                          <a:xfrm>
                                            <a:off x="510363" y="0"/>
                                            <a:ext cx="114427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搜索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6" name="直接连接符 26"/>
                                        <wps:cNvCnPr/>
                                        <wps:spPr>
                                          <a:xfrm flipH="1">
                                            <a:off x="0" y="170121"/>
                                            <a:ext cx="51672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1" name="组合 41"/>
                                      <wpg:cNvGrpSpPr/>
                                      <wpg:grpSpPr>
                                        <a:xfrm>
                                          <a:off x="21265" y="808074"/>
                                          <a:ext cx="1653540" cy="324485"/>
                                          <a:chOff x="0" y="0"/>
                                          <a:chExt cx="1654160" cy="325120"/>
                                        </a:xfrm>
                                      </wpg:grpSpPr>
                                      <wps:wsp>
                                        <wps:cNvPr id="14" name="矩形 14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15443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登录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9" name="直接连接符 39"/>
                                        <wps:cNvCnPr/>
                                        <wps:spPr>
                                          <a:xfrm flipH="1">
                                            <a:off x="0" y="170121"/>
                                            <a:ext cx="5060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8" name="组合 48"/>
                                      <wpg:cNvGrpSpPr/>
                                      <wpg:grpSpPr>
                                        <a:xfrm>
                                          <a:off x="10633" y="1860697"/>
                                          <a:ext cx="1671955" cy="324485"/>
                                          <a:chOff x="0" y="0"/>
                                          <a:chExt cx="1672575" cy="325120"/>
                                        </a:xfrm>
                                      </wpg:grpSpPr>
                                      <wps:wsp>
                                        <wps:cNvPr id="7" name="矩形 7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17284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文件共享管理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7" name="直接连接符 47"/>
                                        <wps:cNvCnPr/>
                                        <wps:spPr>
                                          <a:xfrm flipH="1">
                                            <a:off x="0" y="159488"/>
                                            <a:ext cx="5054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0" name="组合 50"/>
                                      <wpg:cNvGrpSpPr/>
                                      <wpg:grpSpPr>
                                        <a:xfrm>
                                          <a:off x="0" y="3211032"/>
                                          <a:ext cx="1682750" cy="324485"/>
                                          <a:chOff x="0" y="0"/>
                                          <a:chExt cx="1683208" cy="325120"/>
                                        </a:xfrm>
                                      </wpg:grpSpPr>
                                      <wps:wsp>
                                        <wps:cNvPr id="8" name="矩形 8"/>
                                        <wps:cNvSpPr/>
                                        <wps:spPr>
                                          <a:xfrm>
                                            <a:off x="510363" y="0"/>
                                            <a:ext cx="117284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社区管理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9" name="直接连接符 49"/>
                                        <wps:cNvCnPr/>
                                        <wps:spPr>
                                          <a:xfrm flipH="1">
                                            <a:off x="0" y="180754"/>
                                            <a:ext cx="51658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2" name="组合 52"/>
                                      <wpg:cNvGrpSpPr/>
                                      <wpg:grpSpPr>
                                        <a:xfrm>
                                          <a:off x="10633" y="4380614"/>
                                          <a:ext cx="1681480" cy="324485"/>
                                          <a:chOff x="0" y="0"/>
                                          <a:chExt cx="1682100" cy="325120"/>
                                        </a:xfrm>
                                      </wpg:grpSpPr>
                                      <wps:wsp>
                                        <wps:cNvPr id="10" name="矩形 10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18237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消息管理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51" name="直接连接符 51"/>
                                        <wps:cNvCnPr/>
                                        <wps:spPr>
                                          <a:xfrm flipH="1">
                                            <a:off x="0" y="170121"/>
                                            <a:ext cx="5054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4" name="组合 54"/>
                                      <wpg:cNvGrpSpPr/>
                                      <wpg:grpSpPr>
                                        <a:xfrm>
                                          <a:off x="0" y="5220586"/>
                                          <a:ext cx="1692386" cy="325113"/>
                                          <a:chOff x="0" y="0"/>
                                          <a:chExt cx="1692733" cy="325120"/>
                                        </a:xfrm>
                                      </wpg:grpSpPr>
                                      <wps:wsp>
                                        <wps:cNvPr id="11" name="矩形 11"/>
                                        <wps:cNvSpPr/>
                                        <wps:spPr>
                                          <a:xfrm>
                                            <a:off x="510363" y="0"/>
                                            <a:ext cx="118237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个人中心管理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53" name="直接连接符 53"/>
                                        <wps:cNvCnPr/>
                                        <wps:spPr>
                                          <a:xfrm flipH="1">
                                            <a:off x="0" y="148856"/>
                                            <a:ext cx="5156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6" name="组合 56"/>
                                      <wpg:cNvGrpSpPr/>
                                      <wpg:grpSpPr>
                                        <a:xfrm>
                                          <a:off x="10633" y="5890437"/>
                                          <a:ext cx="1686560" cy="324485"/>
                                          <a:chOff x="0" y="0"/>
                                          <a:chExt cx="1687180" cy="325120"/>
                                        </a:xfrm>
                                      </wpg:grpSpPr>
                                      <wps:wsp>
                                        <wps:cNvPr id="12" name="矩形 12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18745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购物管理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55" name="直接连接符 55"/>
                                        <wps:cNvCnPr/>
                                        <wps:spPr>
                                          <a:xfrm flipH="1">
                                            <a:off x="0" y="159488"/>
                                            <a:ext cx="50595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8" name="组合 58"/>
                                      <wpg:cNvGrpSpPr/>
                                      <wpg:grpSpPr>
                                        <a:xfrm>
                                          <a:off x="10633" y="6804837"/>
                                          <a:ext cx="1710055" cy="324485"/>
                                          <a:chOff x="0" y="0"/>
                                          <a:chExt cx="1710513" cy="325120"/>
                                        </a:xfrm>
                                      </wpg:grpSpPr>
                                      <wps:wsp>
                                        <wps:cNvPr id="13" name="矩形 13"/>
                                        <wps:cNvSpPr/>
                                        <wps:spPr>
                                          <a:xfrm>
                                            <a:off x="510363" y="0"/>
                                            <a:ext cx="120015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商品管理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57" name="直接连接符 57"/>
                                        <wps:cNvCnPr/>
                                        <wps:spPr>
                                          <a:xfrm flipH="1">
                                            <a:off x="0" y="170121"/>
                                            <a:ext cx="51658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3" name="直接连接符 63"/>
                                      <wps:cNvCnPr/>
                                      <wps:spPr>
                                        <a:xfrm>
                                          <a:off x="10633" y="170121"/>
                                          <a:ext cx="0" cy="68040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18" name="组合 118"/>
                                  <wpg:cNvGrpSpPr/>
                                  <wpg:grpSpPr>
                                    <a:xfrm>
                                      <a:off x="0" y="7538483"/>
                                      <a:ext cx="3442808" cy="2483367"/>
                                      <a:chOff x="0" y="0"/>
                                      <a:chExt cx="3442808" cy="2483367"/>
                                    </a:xfrm>
                                  </wpg:grpSpPr>
                                  <wps:wsp>
                                    <wps:cNvPr id="73" name="直接连接符 73"/>
                                    <wps:cNvCnPr/>
                                    <wps:spPr>
                                      <a:xfrm flipH="1">
                                        <a:off x="1701209" y="170121"/>
                                        <a:ext cx="10160" cy="21685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17" name="组合 117"/>
                                    <wpg:cNvGrpSpPr/>
                                    <wpg:grpSpPr>
                                      <a:xfrm>
                                        <a:off x="0" y="0"/>
                                        <a:ext cx="3442808" cy="2483367"/>
                                        <a:chOff x="0" y="0"/>
                                        <a:chExt cx="3442808" cy="2483367"/>
                                      </a:xfrm>
                                    </wpg:grpSpPr>
                                    <wpg:grpSp>
                                      <wpg:cNvPr id="66" name="组合 66"/>
                                      <wpg:cNvGrpSpPr/>
                                      <wpg:grpSpPr>
                                        <a:xfrm>
                                          <a:off x="1722474" y="0"/>
                                          <a:ext cx="1687195" cy="324485"/>
                                          <a:chOff x="0" y="0"/>
                                          <a:chExt cx="1687815" cy="325120"/>
                                        </a:xfrm>
                                      </wpg:grpSpPr>
                                      <wps:wsp>
                                        <wps:cNvPr id="15" name="矩形 15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18808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后台维护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65" name="直接连接符 65"/>
                                        <wps:cNvCnPr/>
                                        <wps:spPr>
                                          <a:xfrm>
                                            <a:off x="0" y="170121"/>
                                            <a:ext cx="49973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68" name="组合 68"/>
                                      <wpg:cNvGrpSpPr/>
                                      <wpg:grpSpPr>
                                        <a:xfrm>
                                          <a:off x="1701209" y="446568"/>
                                          <a:ext cx="1718310" cy="324485"/>
                                          <a:chOff x="0" y="0"/>
                                          <a:chExt cx="1718768" cy="325120"/>
                                        </a:xfrm>
                                      </wpg:grpSpPr>
                                      <wps:wsp>
                                        <wps:cNvPr id="16" name="矩形 16"/>
                                        <wps:cNvSpPr/>
                                        <wps:spPr>
                                          <a:xfrm>
                                            <a:off x="510363" y="0"/>
                                            <a:ext cx="120840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商品和资料管理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67" name="直接连接符 67"/>
                                        <wps:cNvCnPr/>
                                        <wps:spPr>
                                          <a:xfrm flipH="1">
                                            <a:off x="0" y="159489"/>
                                            <a:ext cx="51036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0" name="组合 70"/>
                                      <wpg:cNvGrpSpPr/>
                                      <wpg:grpSpPr>
                                        <a:xfrm>
                                          <a:off x="1679944" y="1297172"/>
                                          <a:ext cx="1716405" cy="324485"/>
                                          <a:chOff x="0" y="0"/>
                                          <a:chExt cx="1717025" cy="325120"/>
                                        </a:xfrm>
                                      </wpg:grpSpPr>
                                      <wps:wsp>
                                        <wps:cNvPr id="17" name="矩形 17"/>
                                        <wps:cNvSpPr/>
                                        <wps:spPr>
                                          <a:xfrm>
                                            <a:off x="499730" y="0"/>
                                            <a:ext cx="121729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用户管理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69" name="直接连接符 69"/>
                                        <wps:cNvCnPr/>
                                        <wps:spPr>
                                          <a:xfrm flipH="1">
                                            <a:off x="0" y="170121"/>
                                            <a:ext cx="50595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16" name="组合 116"/>
                                      <wpg:cNvGrpSpPr/>
                                      <wpg:grpSpPr>
                                        <a:xfrm>
                                          <a:off x="1701209" y="2158410"/>
                                          <a:ext cx="1741599" cy="324957"/>
                                          <a:chOff x="0" y="0"/>
                                          <a:chExt cx="1741599" cy="324957"/>
                                        </a:xfrm>
                                      </wpg:grpSpPr>
                                      <wps:wsp>
                                        <wps:cNvPr id="18" name="矩形 18"/>
                                        <wps:cNvSpPr/>
                                        <wps:spPr>
                                          <a:xfrm>
                                            <a:off x="520996" y="0"/>
                                            <a:ext cx="1220603" cy="3249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版块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71" name="直接连接符 71"/>
                                        <wps:cNvCnPr/>
                                        <wps:spPr>
                                          <a:xfrm>
                                            <a:off x="0" y="180754"/>
                                            <a:ext cx="5162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60" name="组合 60"/>
                                      <wpg:cNvGrpSpPr/>
                                      <wpg:grpSpPr>
                                        <a:xfrm>
                                          <a:off x="361507" y="1010093"/>
                                          <a:ext cx="1337945" cy="295910"/>
                                          <a:chOff x="95634" y="-87"/>
                                          <a:chExt cx="1338802" cy="296545"/>
                                        </a:xfrm>
                                      </wpg:grpSpPr>
                                      <wps:wsp>
                                        <wps:cNvPr id="2" name="矩形 2"/>
                                        <wps:cNvSpPr/>
                                        <wps:spPr>
                                          <a:xfrm>
                                            <a:off x="95634" y="-87"/>
                                            <a:ext cx="885902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6773C" w:rsidRDefault="0096450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后台管理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6" name="直接连接符 46"/>
                                        <wps:cNvCnPr/>
                                        <wps:spPr>
                                          <a:xfrm flipV="1">
                                            <a:off x="999461" y="148855"/>
                                            <a:ext cx="434975" cy="190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8" name="直接连接符 78"/>
                                      <wps:cNvCnPr/>
                                      <wps:spPr>
                                        <a:xfrm flipH="1">
                                          <a:off x="0" y="1158949"/>
                                          <a:ext cx="36068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80" name="直接连接符 80"/>
                                <wps:cNvCnPr/>
                                <wps:spPr>
                                  <a:xfrm>
                                    <a:off x="0" y="3359888"/>
                                    <a:ext cx="473" cy="53389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5" name="组合 195"/>
                              <wpg:cNvGrpSpPr/>
                              <wpg:grpSpPr>
                                <a:xfrm>
                                  <a:off x="4061637" y="0"/>
                                  <a:ext cx="1892463" cy="10514950"/>
                                  <a:chOff x="0" y="0"/>
                                  <a:chExt cx="1892463" cy="10514950"/>
                                </a:xfrm>
                              </wpg:grpSpPr>
                              <wpg:grpSp>
                                <wpg:cNvPr id="193" name="组合 193"/>
                                <wpg:cNvGrpSpPr/>
                                <wpg:grpSpPr>
                                  <a:xfrm>
                                    <a:off x="0" y="0"/>
                                    <a:ext cx="1892463" cy="10514950"/>
                                    <a:chOff x="0" y="0"/>
                                    <a:chExt cx="1892463" cy="10514950"/>
                                  </a:xfrm>
                                </wpg:grpSpPr>
                                <wpg:grpSp>
                                  <wpg:cNvPr id="191" name="组合 191"/>
                                  <wpg:cNvGrpSpPr/>
                                  <wpg:grpSpPr>
                                    <a:xfrm>
                                      <a:off x="0" y="0"/>
                                      <a:ext cx="1892463" cy="10514950"/>
                                      <a:chOff x="0" y="0"/>
                                      <a:chExt cx="1892463" cy="10514950"/>
                                    </a:xfrm>
                                  </wpg:grpSpPr>
                                  <wpg:grpSp>
                                    <wpg:cNvPr id="189" name="组合 189"/>
                                    <wpg:cNvGrpSpPr/>
                                    <wpg:grpSpPr>
                                      <a:xfrm>
                                        <a:off x="0" y="0"/>
                                        <a:ext cx="1892463" cy="10514950"/>
                                        <a:chOff x="0" y="0"/>
                                        <a:chExt cx="1892463" cy="10514950"/>
                                      </a:xfrm>
                                    </wpg:grpSpPr>
                                    <wpg:grpSp>
                                      <wpg:cNvPr id="187" name="组合 187"/>
                                      <wpg:cNvGrpSpPr/>
                                      <wpg:grpSpPr>
                                        <a:xfrm>
                                          <a:off x="0" y="0"/>
                                          <a:ext cx="1892463" cy="10514950"/>
                                          <a:chOff x="0" y="0"/>
                                          <a:chExt cx="1892463" cy="10514950"/>
                                        </a:xfrm>
                                      </wpg:grpSpPr>
                                      <wpg:grpSp>
                                        <wpg:cNvPr id="185" name="组合 1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92463" cy="10514950"/>
                                            <a:chOff x="0" y="0"/>
                                            <a:chExt cx="1892463" cy="10514950"/>
                                          </a:xfrm>
                                        </wpg:grpSpPr>
                                        <wpg:grpSp>
                                          <wpg:cNvPr id="182" name="组合 18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892463" cy="10514950"/>
                                              <a:chOff x="0" y="0"/>
                                              <a:chExt cx="1892463" cy="10514950"/>
                                            </a:xfrm>
                                          </wpg:grpSpPr>
                                          <wpg:grpSp>
                                            <wpg:cNvPr id="180" name="组合 18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92463" cy="10514950"/>
                                                <a:chOff x="0" y="0"/>
                                                <a:chExt cx="1892463" cy="10514950"/>
                                              </a:xfrm>
                                            </wpg:grpSpPr>
                                            <wpg:grpSp>
                                              <wpg:cNvPr id="178" name="组合 17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892463" cy="10514950"/>
                                                  <a:chOff x="0" y="0"/>
                                                  <a:chExt cx="1892463" cy="10514950"/>
                                                </a:xfrm>
                                              </wpg:grpSpPr>
                                              <wpg:grpSp>
                                                <wpg:cNvPr id="176" name="组合 17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892463" cy="10514950"/>
                                                    <a:chOff x="0" y="0"/>
                                                    <a:chExt cx="1892463" cy="10514950"/>
                                                  </a:xfrm>
                                                </wpg:grpSpPr>
                                                <wpg:grpSp>
                                                  <wpg:cNvPr id="174" name="组合 17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892463" cy="10514950"/>
                                                      <a:chOff x="0" y="0"/>
                                                      <a:chExt cx="1892463" cy="10514950"/>
                                                    </a:xfrm>
                                                  </wpg:grpSpPr>
                                                  <wpg:grpSp>
                                                    <wpg:cNvPr id="172" name="组合 17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92463" cy="10514950"/>
                                                        <a:chOff x="0" y="0"/>
                                                        <a:chExt cx="1892463" cy="10514950"/>
                                                      </a:xfrm>
                                                    </wpg:grpSpPr>
                                                    <wps:wsp>
                                                      <wps:cNvPr id="96" name="矩形 96"/>
                                                      <wps:cNvSpPr/>
                                                      <wps:spPr>
                                                        <a:xfrm>
                                                          <a:off x="435935" y="4295554"/>
                                                          <a:ext cx="1445895" cy="254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5015FA" w:rsidRPr="00B16D7E" w:rsidRDefault="005015FA" w:rsidP="005015FA">
                                                            <w:pPr>
                                                              <w:spacing w:line="0" w:lineRule="atLeast"/>
                                                              <w:jc w:val="center"/>
                                                              <w:rPr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szCs w:val="21"/>
                                                              </w:rPr>
                                                              <w:t>私信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7" name="矩形 97"/>
                                                      <wps:cNvSpPr/>
                                                      <wps:spPr>
                                                        <a:xfrm>
                                                          <a:off x="435935" y="4614530"/>
                                                          <a:ext cx="1445895" cy="254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5015FA" w:rsidRPr="00B16D7E" w:rsidRDefault="005015FA" w:rsidP="005015FA">
                                                            <w:pPr>
                                                              <w:spacing w:line="0" w:lineRule="atLeast"/>
                                                              <w:jc w:val="center"/>
                                                              <w:rPr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szCs w:val="21"/>
                                                              </w:rPr>
                                                              <w:t>消息通知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8" name="矩形 98"/>
                                                      <wps:cNvSpPr/>
                                                      <wps:spPr>
                                                        <a:xfrm>
                                                          <a:off x="435935" y="4890977"/>
                                                          <a:ext cx="1445895" cy="254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5015FA" w:rsidRPr="00B16D7E" w:rsidRDefault="005015FA" w:rsidP="005015FA">
                                                            <w:pPr>
                                                              <w:spacing w:line="0" w:lineRule="atLeast"/>
                                                              <w:jc w:val="center"/>
                                                              <w:rPr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szCs w:val="21"/>
                                                              </w:rPr>
                                                              <w:t>删除记录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2" name="组合 152"/>
                                                      <wpg:cNvGrpSpPr/>
                                                      <wpg:grpSpPr>
                                                        <a:xfrm>
                                                          <a:off x="21265" y="0"/>
                                                          <a:ext cx="1870710" cy="4188460"/>
                                                          <a:chOff x="0" y="0"/>
                                                          <a:chExt cx="1871198" cy="4188682"/>
                                                        </a:xfrm>
                                                      </wpg:grpSpPr>
                                                      <wpg:grpSp>
                                                        <wpg:cNvPr id="133" name="组合 1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871198" cy="2902142"/>
                                                            <a:chOff x="0" y="0"/>
                                                            <a:chExt cx="1871198" cy="290214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3" name="矩形 8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0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B16D7E" w:rsidRPr="00B16D7E" w:rsidRDefault="00B16D7E" w:rsidP="00B16D7E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 w:rsidRPr="00B16D7E"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按</w:t>
                                                                </w:r>
                                                                <w:r w:rsidR="00C61E0B"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标签搜索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4" name="矩形 8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308344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 w:rsidRPr="00B16D7E"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按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用户名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搜索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" name="矩形 8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691116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登录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6" name="矩形 8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988828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注销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7" name="矩形 8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14670" y="1297172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退出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8" name="矩形 8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1711842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上传共享文件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9" name="矩形 8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2041451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下载共享文件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0" name="矩形 9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2317898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删除共享文件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1" name="矩形 9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2647507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评论已下载文件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24" name="直接连接符 124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3" y="116958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25" name="直接连接符 1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1898" y="404037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26" name="直接连接符 126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3" y="818707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27" name="直接连接符 12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3" y="1084521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28" name="直接连接符 128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3" y="1435395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29" name="直接连接符 12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3" y="1828800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30" name="直接连接符 130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3" y="2190307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31" name="直接连接符 131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2456121"/>
                                                              <a:ext cx="41465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32" name="直接连接符 132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2753833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g:grpSp>
                                                        <wpg:cNvPr id="151" name="组合 15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3009014"/>
                                                            <a:ext cx="1871198" cy="1179668"/>
                                                            <a:chOff x="0" y="0"/>
                                                            <a:chExt cx="1871198" cy="117966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2" name="矩形 9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0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发布文章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3" name="矩形 9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303" y="308344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删除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文章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4" name="矩形 9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14670" y="606056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修改文章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5" name="矩形 9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14670" y="925033"/>
                                                              <a:ext cx="1445895" cy="2546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61E0B" w:rsidRPr="00B16D7E" w:rsidRDefault="00C61E0B" w:rsidP="00C61E0B">
                                                                <w:pPr>
                                                                  <w:spacing w:line="0" w:lineRule="atLeast"/>
                                                                  <w:jc w:val="center"/>
                                                                  <w:rPr>
                                                                    <w:szCs w:val="2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Cs w:val="21"/>
                                                                  </w:rPr>
                                                                  <w:t>用户互动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45" name="组合 14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116958"/>
                                                              <a:ext cx="414670" cy="925033"/>
                                                              <a:chOff x="0" y="0"/>
                                                              <a:chExt cx="414670" cy="925033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34" name="直接连接符 134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0" y="0"/>
                                                                <a:ext cx="41465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35" name="直接连接符 135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0" y="318977"/>
                                                                <a:ext cx="41465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36" name="直接连接符 136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0" y="595423"/>
                                                                <a:ext cx="41467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37" name="直接连接符 137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0" y="925033"/>
                                                                <a:ext cx="41467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  <wpg:grpSp>
                                                      <wpg:cNvPr id="153" name="组合 153"/>
                                                      <wpg:cNvGrpSpPr/>
                                                      <wpg:grpSpPr>
                                                        <a:xfrm>
                                                          <a:off x="10633" y="4391247"/>
                                                          <a:ext cx="424815" cy="616585"/>
                                                          <a:chOff x="0" y="0"/>
                                                          <a:chExt cx="425302" cy="616688"/>
                                                        </a:xfrm>
                                                      </wpg:grpSpPr>
                                                      <wps:wsp>
                                                        <wps:cNvPr id="138" name="直接连接符 138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0632" y="0"/>
                                                            <a:ext cx="41467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39" name="直接连接符 139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0632" y="340242"/>
                                                            <a:ext cx="41467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40" name="直接连接符 14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616688"/>
                                                            <a:ext cx="414655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169" name="组合 169"/>
                                                      <wpg:cNvGrpSpPr/>
                                                      <wpg:grpSpPr>
                                                        <a:xfrm>
                                                          <a:off x="10633" y="5295014"/>
                                                          <a:ext cx="1870710" cy="551815"/>
                                                          <a:chOff x="0" y="0"/>
                                                          <a:chExt cx="1871197" cy="552347"/>
                                                        </a:xfrm>
                                                      </wpg:grpSpPr>
                                                      <wps:wsp>
                                                        <wps:cNvPr id="99" name="矩形 9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2" y="0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修改个人中心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00" name="矩形 10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2" y="297712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查看个人中心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64" name="组合 16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59488"/>
                                                            <a:ext cx="425302" cy="265814"/>
                                                            <a:chOff x="0" y="0"/>
                                                            <a:chExt cx="425302" cy="26581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41" name="直接连接符 141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2" y="0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42" name="直接连接符 142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265814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170" name="组合 170"/>
                                                      <wpg:cNvGrpSpPr/>
                                                      <wpg:grpSpPr>
                                                        <a:xfrm>
                                                          <a:off x="10633" y="6007395"/>
                                                          <a:ext cx="1870710" cy="562610"/>
                                                          <a:chOff x="0" y="0"/>
                                                          <a:chExt cx="1871197" cy="562980"/>
                                                        </a:xfrm>
                                                      </wpg:grpSpPr>
                                                      <wps:wsp>
                                                        <wps:cNvPr id="101" name="矩形 10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2" y="0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浏览商品详情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02" name="矩形 10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2" y="308345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购买商品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43" name="直接连接符 143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38224"/>
                                                            <a:ext cx="41467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44" name="直接连接符 144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0632" y="382773"/>
                                                            <a:ext cx="41467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171" name="组合 171"/>
                                                      <wpg:cNvGrpSpPr/>
                                                      <wpg:grpSpPr>
                                                        <a:xfrm>
                                                          <a:off x="21265" y="6709144"/>
                                                          <a:ext cx="1871198" cy="1094607"/>
                                                          <a:chOff x="0" y="0"/>
                                                          <a:chExt cx="1871198" cy="1094607"/>
                                                        </a:xfrm>
                                                      </wpg:grpSpPr>
                                                      <wps:wsp>
                                                        <wps:cNvPr id="103" name="矩形 10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3" y="0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录入商品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04" name="矩形 10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14670" y="276447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删除商品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05" name="矩形 10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3" y="552893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修改商品信息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06" name="矩形 10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3" y="839972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23045" w:rsidRPr="00B16D7E" w:rsidRDefault="00F23045" w:rsidP="00F23045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销售商品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46" name="组合 1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85061"/>
                                                            <a:ext cx="414670" cy="925033"/>
                                                            <a:chOff x="0" y="0"/>
                                                            <a:chExt cx="414670" cy="92503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47" name="直接连接符 14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0"/>
                                                              <a:ext cx="41465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48" name="直接连接符 148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318977"/>
                                                              <a:ext cx="41465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49" name="直接连接符 14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595423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50" name="直接连接符 150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25033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163" name="组合 163"/>
                                                      <wpg:cNvGrpSpPr/>
                                                      <wpg:grpSpPr>
                                                        <a:xfrm>
                                                          <a:off x="10633" y="7931889"/>
                                                          <a:ext cx="1881505" cy="871220"/>
                                                          <a:chOff x="0" y="0"/>
                                                          <a:chExt cx="1881830" cy="871323"/>
                                                        </a:xfrm>
                                                      </wpg:grpSpPr>
                                                      <wps:wsp>
                                                        <wps:cNvPr id="108" name="矩形 10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2" y="0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9C671B" w:rsidRPr="00B16D7E" w:rsidRDefault="009C671B" w:rsidP="009C671B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注册用户验证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09" name="矩形 10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302" y="308344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9C671B" w:rsidRPr="00B16D7E" w:rsidRDefault="009C671B" w:rsidP="009C671B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修改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用户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信息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0" name="矩形 1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35935" y="616688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9C671B" w:rsidRPr="00B16D7E" w:rsidRDefault="009C671B" w:rsidP="009C671B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删除用户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54" name="组合 15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27590"/>
                                                            <a:ext cx="425302" cy="616688"/>
                                                            <a:chOff x="0" y="0"/>
                                                            <a:chExt cx="425302" cy="61668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55" name="直接连接符 15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2" y="0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56" name="直接连接符 156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2" y="340242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57" name="直接连接符 15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616688"/>
                                                              <a:ext cx="41465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162" name="组合 16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9643730"/>
                                                          <a:ext cx="1892300" cy="871220"/>
                                                          <a:chOff x="0" y="0"/>
                                                          <a:chExt cx="1892463" cy="871324"/>
                                                        </a:xfrm>
                                                      </wpg:grpSpPr>
                                                      <wps:wsp>
                                                        <wps:cNvPr id="111" name="矩形 11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46568" y="0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F5874" w:rsidRPr="00B16D7E" w:rsidRDefault="00CF5874" w:rsidP="00CF5874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增加模块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2" name="矩形 11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46568" y="308345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F5874" w:rsidRPr="00B16D7E" w:rsidRDefault="00CF5874" w:rsidP="00CF5874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修改模块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3" name="矩形 11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46568" y="616689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F5874" w:rsidRPr="00B16D7E" w:rsidRDefault="00CF5874" w:rsidP="00CF5874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删除模块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58" name="组合 15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16959"/>
                                                            <a:ext cx="425302" cy="616688"/>
                                                            <a:chOff x="0" y="0"/>
                                                            <a:chExt cx="425302" cy="61668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59" name="直接连接符 15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2" y="0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60" name="直接连接符 160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2" y="340242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61" name="直接连接符 161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616688"/>
                                                              <a:ext cx="414655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168" name="组合 16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8941982"/>
                                                          <a:ext cx="1892300" cy="551815"/>
                                                          <a:chOff x="0" y="0"/>
                                                          <a:chExt cx="1892463" cy="552346"/>
                                                        </a:xfrm>
                                                      </wpg:grpSpPr>
                                                      <wps:wsp>
                                                        <wps:cNvPr id="114" name="矩形 11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46568" y="297711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F5874" w:rsidRPr="00B16D7E" w:rsidRDefault="00CF5874" w:rsidP="00CF5874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删除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15" name="矩形 11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46568" y="0"/>
                                                            <a:ext cx="1445895" cy="2546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F5874" w:rsidRPr="00B16D7E" w:rsidRDefault="00CF5874" w:rsidP="00CF5874">
                                                              <w:pPr>
                                                                <w:spacing w:line="0" w:lineRule="atLeast"/>
                                                                <w:jc w:val="center"/>
                                                                <w:rPr>
                                                                  <w:szCs w:val="2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szCs w:val="21"/>
                                                                </w:rPr>
                                                                <w:t>审核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65" name="组合 16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38223"/>
                                                            <a:ext cx="425302" cy="265814"/>
                                                            <a:chOff x="0" y="0"/>
                                                            <a:chExt cx="425302" cy="26581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66" name="直接连接符 166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0632" y="0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67" name="直接连接符 16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265814"/>
                                                              <a:ext cx="41467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73" name="直接连接符 173"/>
                                                    <wps:cNvCnPr/>
                                                    <wps:spPr>
                                                      <a:xfrm>
                                                        <a:off x="53163" y="116958"/>
                                                        <a:ext cx="0" cy="287047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5" name="直接连接符 175"/>
                                                  <wps:cNvCnPr/>
                                                  <wps:spPr>
                                                    <a:xfrm>
                                                      <a:off x="21265" y="829340"/>
                                                      <a:ext cx="8" cy="616744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7" name="直接连接符 177"/>
                                                <wps:cNvCnPr/>
                                                <wps:spPr>
                                                  <a:xfrm>
                                                    <a:off x="21265" y="1828800"/>
                                                    <a:ext cx="0" cy="92493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9" name="直接连接符 179"/>
                                              <wps:cNvCnPr/>
                                              <wps:spPr>
                                                <a:xfrm>
                                                  <a:off x="31898" y="3125972"/>
                                                  <a:ext cx="0" cy="92492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81" name="直接连接符 181"/>
                                            <wps:cNvCnPr/>
                                            <wps:spPr>
                                              <a:xfrm>
                                                <a:off x="21265" y="4391247"/>
                                                <a:ext cx="8" cy="61654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84" name="直接连接符 184"/>
                                          <wps:cNvCnPr/>
                                          <wps:spPr>
                                            <a:xfrm>
                                              <a:off x="21265" y="5454502"/>
                                              <a:ext cx="11102" cy="26543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86" name="直接连接符 186"/>
                                        <wps:cNvCnPr/>
                                        <wps:spPr>
                                          <a:xfrm>
                                            <a:off x="31898" y="6145619"/>
                                            <a:ext cx="0" cy="25033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88" name="直接连接符 188"/>
                                      <wps:cNvCnPr/>
                                      <wps:spPr>
                                        <a:xfrm>
                                          <a:off x="21265" y="6794205"/>
                                          <a:ext cx="11101" cy="92522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0" name="直接连接符 190"/>
                                    <wps:cNvCnPr/>
                                    <wps:spPr>
                                      <a:xfrm flipH="1">
                                        <a:off x="31898" y="8059479"/>
                                        <a:ext cx="469" cy="67010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2" name="直接连接符 192"/>
                                  <wps:cNvCnPr/>
                                  <wps:spPr>
                                    <a:xfrm>
                                      <a:off x="10633" y="9080205"/>
                                      <a:ext cx="10631" cy="26554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4" name="直接连接符 194"/>
                                <wps:cNvCnPr/>
                                <wps:spPr>
                                  <a:xfrm>
                                    <a:off x="31898" y="9760689"/>
                                    <a:ext cx="469" cy="6165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3413051" y="4731489"/>
                                  <a:ext cx="680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连接符 201"/>
                              <wps:cNvCnPr/>
                              <wps:spPr>
                                <a:xfrm>
                                  <a:off x="3423684" y="5550195"/>
                                  <a:ext cx="6745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接连接符 202"/>
                              <wps:cNvCnPr/>
                              <wps:spPr>
                                <a:xfrm>
                                  <a:off x="3444949" y="6262577"/>
                                  <a:ext cx="6554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>
                                  <a:off x="3444949" y="7155712"/>
                                  <a:ext cx="648583" cy="4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>
                                  <a:off x="3444949" y="8325293"/>
                                  <a:ext cx="6553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接连接符 205"/>
                              <wps:cNvCnPr/>
                              <wps:spPr>
                                <a:xfrm>
                                  <a:off x="3402419" y="9197163"/>
                                  <a:ext cx="6953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>
                                  <a:off x="3444949" y="10058400"/>
                                  <a:ext cx="64858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0" name="矩形 210"/>
                        <wps:cNvSpPr/>
                        <wps:spPr>
                          <a:xfrm>
                            <a:off x="-106324" y="4337316"/>
                            <a:ext cx="701749" cy="3646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STC-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NUSUAF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有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东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西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平</w:t>
                              </w:r>
                            </w:p>
                            <w:p w:rsidR="00B25EE4" w:rsidRDefault="00B25EE4" w:rsidP="00B25E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595424" y="6007041"/>
                            <a:ext cx="234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12" o:spid="_x0000_s1026" style="position:absolute;left:0;text-align:left;margin-left:-85.8pt;margin-top:-62.8pt;width:542.5pt;height:827.95pt;z-index:252633088;mso-width-relative:margin" coordorigin="-1063" coordsize="68897,10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">
                <v:group id="组合 209" o:spid="_x0000_s1027" style="position:absolute;left:8293;width:59541;height:105149" coordsize="59541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196" o:spid="_x0000_s1028" style="position:absolute;visibility:visible;mso-wrap-style:square" from="33917,11589" to="40891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EGMMAAADcAAAADwAAAGRycy9kb3ducmV2LnhtbERPTWvCQBC9C/0PyxR6q5sqpG2aVYqg&#10;9FSo2oO3ITvJRrOzMbsm6b/vCoK3ebzPyZejbURPna8dK3iZJiCIC6drrhTsd+vnNxA+IGtsHJOC&#10;P/KwXDxMcsy0G/iH+m2oRAxhn6ECE0KbSekLQxb91LXEkStdZzFE2FVSdzjEcNvIWZKk0mLNscFg&#10;SytDxWl7sQrOWKzJHn43fTKYfp6W7ffr8aDU0+P4+QEi0Bju4pv7S8f57ylcn4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3xBjDAAAA3AAAAA8AAAAAAAAAAAAA&#10;AAAAoQIAAGRycy9kb3ducmV2LnhtbFBLBQYAAAAABAAEAPkAAACRAwAAAAA=&#10;" strokecolor="#5b9bd5 [3204]" strokeweight=".5pt">
                    <v:stroke joinstyle="miter"/>
                  </v:line>
                  <v:line id="直接连接符 197" o:spid="_x0000_s1029" style="position:absolute;visibility:visible;mso-wrap-style:square" from="33917,3083" to="41147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group id="组合 208" o:spid="_x0000_s1030" style="position:absolute;width:59541;height:105149" coordsize="59541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接连接符 198" o:spid="_x0000_s1031" style="position:absolute;visibility:visible;mso-wrap-style:square" from="34130,22009" to="40815,2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  <v:stroke joinstyle="miter"/>
                    </v:line>
                    <v:line id="直接连接符 199" o:spid="_x0000_s1032" style="position:absolute;flip:y;visibility:visible;mso-wrap-style:square" from="34130,35406" to="40935,35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2pMIAAADcAAAADwAAAGRycy9kb3ducmV2LnhtbERPS4vCMBC+C/6HMMLeNHVBsdUoIisI&#10;ywq+Dt7GZmyrzaQ0Wa3/3giCt/n4njOZNaYUN6pdYVlBvxeBIE6tLjhTsN8tuyMQziNrLC2Tggc5&#10;mE3brQkm2t55Q7etz0QIYZeggtz7KpHSpTkZdD1bEQfubGuDPsA6k7rGewg3pfyOoqE0WHBoyLGi&#10;RU7pdftvFCz134lHsVsfD7YY/q4u1eFnMFDqq9PMxyA8Nf4jfrtXOsyPY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A2pMIAAADcAAAADwAAAAAAAAAAAAAA&#10;AAChAgAAZHJzL2Rvd25yZXYueG1sUEsFBgAAAAAEAAQA+QAAAJADAAAAAA==&#10;" strokecolor="#5b9bd5 [3204]" strokeweight=".5pt">
                      <v:stroke joinstyle="miter"/>
                    </v:line>
                    <v:group id="组合 207" o:spid="_x0000_s1033" style="position:absolute;width:59541;height:105149" coordsize="59541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<v:group id="组合 122" o:spid="_x0000_s1034" style="position:absolute;top:1807;width:34431;height:100219" coordsize="34431,100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group id="组合 121" o:spid="_x0000_s1035" style="position:absolute;width:34431;height:100218" coordsize="34431,100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<v:group id="组合 120" o:spid="_x0000_s1036" style="position:absolute;width:34431;height:71293" coordsize="34431,71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<v:line id="直接连接符 77" o:spid="_x0000_s1037" style="position:absolute;flip:x;visibility:visible;mso-wrap-style:square" from="0,33598" to="3613,3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            <v:stroke joinstyle="miter"/>
                            </v:line>
                            <v:group id="组合 61" o:spid="_x0000_s1038" style="position:absolute;left:3615;top:32110;width:13735;height:2959" coordsize="13742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<v:rect id="矩形 4" o:spid="_x0000_s1039" style="position:absolute;width:943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DjMIA&#10;AADaAAAADwAAAGRycy9kb3ducmV2LnhtbESPT2vCQBTE74LfYXmF3nTTKCKpqwSh4KGCjeL5kX1N&#10;otm3IbvNn2/vCkKPw8z8htnsBlOLjlpXWVbwMY9AEOdWV1wouJy/ZmsQziNrrC2TgpEc7LbTyQYT&#10;bXv+oS7zhQgQdgkqKL1vEildXpJBN7cNcfB+bWvQB9kWUrfYB7ipZRxFK2mw4rBQYkP7kvJ79mcU&#10;2JvsVsX3NV0ccL04Du5k4rFX6v1tSD9BeBr8f/jVPmgFS3heC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YOMwgAAANoAAAAPAAAAAAAAAAAAAAAAAJgCAABkcnMvZG93&#10;bnJldi54bWxQSwUGAAAAAAQABAD1AAAAhwMAAAAA&#10;" fillcolor="white [3201]" strokecolor="#5b9bd5 [3204]" strokeweight="1pt">
                                <v:textbox>
                                  <w:txbxContent>
                                    <w:p w:rsidR="0086773C" w:rsidRDefault="0096450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前台管理</w:t>
                                      </w:r>
                                    </w:p>
                                  </w:txbxContent>
                                </v:textbox>
                              </v:rect>
                              <v:line id="直接连接符 59" o:spid="_x0000_s1040" style="position:absolute;visibility:visible;mso-wrap-style:square" from="9462,1488" to="13742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              <v:stroke joinstyle="miter"/>
                              </v:line>
                            </v:group>
                            <v:group id="组合 119" o:spid="_x0000_s1041" style="position:absolute;left:17224;width:17207;height:71293" coordsize="17206,71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    <v:group id="组合 23" o:spid="_x0000_s1042" style="position:absolute;left:106;top:12546;width:16519;height:3251" coordsize="16522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<v:rect id="矩形 9" o:spid="_x0000_s1043" style="position:absolute;left:4997;width:11525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sEsAA&#10;AADaAAAADwAAAGRycy9kb3ducmV2LnhtbESPQYvCMBSE74L/ITzBm01VEK1GEUHwsIKr4vnRPNtq&#10;81KabFv/vRGEPQ4z8w2z2nSmFA3VrrCsYBzFIIhTqwvOFFwv+9EchPPIGkvLpOBFDjbrfm+FibYt&#10;/1Jz9pkIEHYJKsi9rxIpXZqTQRfZijh4d1sb9EHWmdQ1tgFuSjmJ45k0WHBYyLGiXU7p8/xnFNiH&#10;bGbZz207PeB8euzcyUxerVLDQbddgvDU+f/wt33QChbwuR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AsEsAAAADaAAAADwAAAAAAAAAAAAAAAACYAgAAZHJzL2Rvd25y&#10;ZXYueG1sUEsFBgAAAAAEAAQA9QAAAIUDAAAAAA==&#10;" fillcolor="white [3201]" strokecolor="#5b9bd5 [3204]" strokeweight="1pt">
                                  <v:textbox>
                                    <w:txbxContent>
                                      <w:p w:rsidR="0086773C" w:rsidRPr="008F6484" w:rsidRDefault="008F6484">
                                        <w:pPr>
                                          <w:jc w:val="center"/>
                                        </w:pPr>
                                        <w:r w:rsidRPr="008F6484">
                                          <w:rPr>
                                            <w:rFonts w:hint="eastAsia"/>
                                          </w:rPr>
                                          <w:t>注册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22" o:spid="_x0000_s1044" style="position:absolute;flip:x;visibility:visible;mso-wrap-style:square" from="0,1594" to="5060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25" o:spid="_x0000_s1045" style="position:absolute;left:106;top:24986;width:16637;height:3245" coordsize="1664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<v:rect id="矩形 5" o:spid="_x0000_s1046" style="position:absolute;left:5103;width:11538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mF8IA&#10;AADaAAAADwAAAGRycy9kb3ducmV2LnhtbESPT2vCQBTE74LfYXmF3nTTiCKpqwSh4KGCjeL5kX1N&#10;otm3IbvNn2/vCkKPw8z8htnsBlOLjlpXWVbwMY9AEOdWV1wouJy/ZmsQziNrrC2TgpEc7LbTyQYT&#10;bXv+oS7zhQgQdgkqKL1vEildXpJBN7cNcfB+bWvQB9kWUrfYB7ipZRxFK2mw4rBQYkP7kvJ79mcU&#10;2JvsVsX3NV0ccL04Du5k4rFX6v1tSD9BeBr8f/jVPmgFS3heCT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SYXwgAAANoAAAAPAAAAAAAAAAAAAAAAAJgCAABkcnMvZG93&#10;bnJldi54bWxQSwUGAAAAAAQABAD1AAAAhwMAAAAA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浏览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24" o:spid="_x0000_s1047" style="position:absolute;flip:x;visibility:visible;mso-wrap-style:square" from="0,1807" to="5167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                <v:stroke joinstyle="miter"/>
                                </v:line>
                              </v:group>
                              <v:group id="组合 27" o:spid="_x0000_s1048" style="position:absolute;left:106;width:16542;height:3244" coordsize="16546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<v:rect id="矩形 6" o:spid="_x0000_s1049" style="position:absolute;left:5103;width:11443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4YMIA&#10;AADaAAAADwAAAGRycy9kb3ducmV2LnhtbESPQWuDQBSE74X8h+UFcmvWGhCx2YgUAh4SSG3p+eG+&#10;qq37VtyNmn+fDRR6HGbmG2afL6YXE42us6zgZRuBIK6t7rhR8PlxfE5BOI+ssbdMCm7kID+snvaY&#10;aTvzO02Vb0SAsMtQQev9kEnp6pYMuq0diIP3bUeDPsixkXrEOcBNL+MoSqTBjsNCiwO9tVT/Vlej&#10;wP7IKWlOX8WuxHR3XtzFxLdZqc16KV5BeFr8f/ivXWoFCTyuhBs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7hgwgAAANoAAAAPAAAAAAAAAAAAAAAAAJgCAABkcnMvZG93&#10;bnJldi54bWxQSwUGAAAAAAQABAD1AAAAhwMAAAAA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搜索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26" o:spid="_x0000_s1050" style="position:absolute;flip:x;visibility:visible;mso-wrap-style:square" from="0,1701" to="5167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41" o:spid="_x0000_s1051" style="position:absolute;left:212;top:8080;width:16536;height:3245" coordsize="1654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<v:rect id="矩形 14" o:spid="_x0000_s1052" style="position:absolute;left:4997;width:11544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/XcAA&#10;AADbAAAADwAAAGRycy9kb3ducmV2LnhtbERPS2vCQBC+C/6HZQq96aZRRFJXCULBQwUbxfOQnSbR&#10;7GzIbvP4964g9DYf33M2u8HUoqPWVZYVfMwjEMS51RUXCi7nr9kahPPIGmvLpGAkB7vtdLLBRNue&#10;f6jLfCFCCLsEFZTeN4mULi/JoJvbhjhwv7Y16ANsC6lb7EO4qWUcRStpsOLQUGJD+5Lye/ZnFNib&#10;7FbF9zVdHHC9OA7uZOKxV+r9bUg/QXga/L/45T7oMH8Jz1/C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7/XcAAAADbAAAADwAAAAAAAAAAAAAAAACYAgAAZHJzL2Rvd25y&#10;ZXYueG1sUEsFBgAAAAAEAAQA9QAAAIU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登录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39" o:spid="_x0000_s1053" style="position:absolute;flip:x;visibility:visible;mso-wrap-style:square" from="0,1701" to="5060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pz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OnP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48" o:spid="_x0000_s1054" style="position:absolute;left:106;top:18606;width:16719;height:3245" coordsize="16725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rect id="矩形 7" o:spid="_x0000_s1055" style="position:absolute;left:4997;width:11728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d+8MA&#10;AADaAAAADwAAAGRycy9kb3ducmV2LnhtbESPzWrDMBCE74W8g9hCb41cB1zjRjYmUMihhTQJOS/W&#10;1nZirYyl+uftq0Chx2FmvmG2xWw6MdLgWssKXtYRCOLK6pZrBefT+3MKwnlkjZ1lUrCQgyJfPWwx&#10;03biLxqPvhYBwi5DBY33fSalqxoy6Na2Jw7etx0M+iCHWuoBpwA3nYyjKJEGWw4LDfa0a6i6HX+M&#10;AnuVY1J/XMrNHtPN5+wOJl4mpZ4e5/INhKfZ/4f/2nut4BXuV8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Md+8MAAADaAAAADwAAAAAAAAAAAAAAAACYAgAAZHJzL2Rv&#10;d25yZXYueG1sUEsFBgAAAAAEAAQA9QAAAIg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文件共享管理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47" o:spid="_x0000_s1056" style="position:absolute;flip:x;visibility:visible;mso-wrap-style:square" from="0,1594" to="5054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                <v:stroke joinstyle="miter"/>
                                </v:line>
                              </v:group>
                              <v:group id="组合 50" o:spid="_x0000_s1057" style="position:absolute;top:32110;width:16827;height:3245" coordsize="16832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rect id="矩形 8" o:spid="_x0000_s1058" style="position:absolute;left:5103;width:11729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JibsA&#10;AADaAAAADwAAAGRycy9kb3ducmV2LnhtbERPSwrCMBDdC94hjODOpiqIVKOIILhQ8IfroRnbajMp&#10;TWzr7c1CcPl4/+W6M6VoqHaFZQXjKAZBnFpdcKbgdt2N5iCcR9ZYWiYFH3KwXvV7S0y0bflMzcVn&#10;IoSwS1BB7n2VSOnSnAy6yFbEgXvY2qAPsM6krrEN4aaUkzieSYMFh4YcK9rmlL4ub6PAPmUzyw73&#10;zXSP8+mxcycz+bRKDQfdZgHCU+f/4p97rxWEreFKu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MiYm7AAAA2gAAAA8AAAAAAAAAAAAAAAAAmAIAAGRycy9kb3ducmV2Lnht&#10;bFBLBQYAAAAABAAEAPUAAACAAwAAAAA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社区管理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49" o:spid="_x0000_s1059" style="position:absolute;flip:x;visibility:visible;mso-wrap-style:square" from="0,1807" to="5165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52" o:spid="_x0000_s1060" style="position:absolute;left:106;top:43806;width:16815;height:3244" coordsize="1682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<v:rect id="矩形 10" o:spid="_x0000_s1061" style="position:absolute;left:4997;width:11824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5Xs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hCL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5XsMAAADbAAAADwAAAAAAAAAAAAAAAACYAgAAZHJzL2Rv&#10;d25yZXYueG1sUEsFBgAAAAAEAAQA9QAAAIg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消息管理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51" o:spid="_x0000_s1062" style="position:absolute;flip:x;visibility:visible;mso-wrap-style:square" from="0,1701" to="5054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54" o:spid="_x0000_s1063" style="position:absolute;top:52205;width:16923;height:3251" coordsize="16927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rect id="矩形 11" o:spid="_x0000_s1064" style="position:absolute;left:5103;width:11824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cxbwA&#10;AADbAAAADwAAAGRycy9kb3ducmV2LnhtbERPSwrCMBDdC94hjOBOUxVEqlFEEFwo+MP10IxttZmU&#10;Jrb19kYQ3M3jfWexak0haqpcblnBaBiBIE6szjlVcL1sBzMQziNrLCyTgjc5WC27nQXG2jZ8ovrs&#10;UxFC2MWoIPO+jKV0SUYG3dCWxIG728qgD7BKpa6wCeGmkOMomkqDOYeGDEvaZJQ8zy+jwD5kPU33&#10;t/Vkh7PJoXVHM343SvV77XoOwlPr/+Kfe6fD/BF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+VzFvAAAANsAAAAPAAAAAAAAAAAAAAAAAJgCAABkcnMvZG93bnJldi54&#10;bWxQSwUGAAAAAAQABAD1AAAAgQMAAAAA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个人中心管理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53" o:spid="_x0000_s1065" style="position:absolute;flip:x;visibility:visible;mso-wrap-style:square" from="0,1488" to="5156,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                <v:stroke joinstyle="miter"/>
                                </v:line>
                              </v:group>
                              <v:group id="组合 56" o:spid="_x0000_s1066" style="position:absolute;left:106;top:58904;width:16865;height:3245" coordsize="1687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<v:rect id="矩形 12" o:spid="_x0000_s1067" style="position:absolute;left:4997;width:11874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ssAA&#10;AADbAAAADwAAAGRycy9kb3ducmV2LnhtbERPS2vCQBC+F/wPywje6qYJBEldRQpCDgpqxfOQnSZp&#10;s7Mhu+bx711B6G0+vuest6NpRE+dqy0r+FhGIIgLq2suFVy/9+8rEM4ja2wsk4KJHGw3s7c1ZtoO&#10;fKb+4ksRQthlqKDyvs2kdEVFBt3StsSB+7GdQR9gV0rd4RDCTSPjKEqlwZpDQ4UtfVVU/F3uRoH9&#10;lX1aHm67JMdVchzdycTToNRiPu4+QXga/b/45c51mB/D85dw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vCssAAAADbAAAADwAAAAAAAAAAAAAAAACYAgAAZHJzL2Rvd25y&#10;ZXYueG1sUEsFBgAAAAAEAAQA9QAAAIU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购物管理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55" o:spid="_x0000_s1068" style="position:absolute;flip:x;visibility:visible;mso-wrap-style:square" from="0,1594" to="5059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              <v:stroke joinstyle="miter"/>
                                </v:line>
                              </v:group>
                              <v:group id="组合 58" o:spid="_x0000_s1069" style="position:absolute;left:106;top:68048;width:17100;height:3245" coordsize="17105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<v:rect id="矩形 13" o:spid="_x0000_s1070" style="position:absolute;left:5103;width:12002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nKcAA&#10;AADbAAAADwAAAGRycy9kb3ducmV2LnhtbERPS2vCQBC+F/wPywje6qYJBEldRQpCDi34wvOQnSZp&#10;s7Mhu+bx711B8DYf33PW29E0oqfO1ZYVfCwjEMSF1TWXCi7n/fsKhPPIGhvLpGAiB9vN7G2NmbYD&#10;H6k/+VKEEHYZKqi8bzMpXVGRQbe0LXHgfm1n0AfYlVJ3OIRw08g4ilJpsObQUGFLXxUV/6ebUWD/&#10;ZJ+W39ddkuMq+RndwcTToNRiPu4+QXga/Uv8dOc6zE/g8Us4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dnKcAAAADbAAAADwAAAAAAAAAAAAAAAACYAgAAZHJzL2Rvd25y&#10;ZXYueG1sUEsFBgAAAAAEAAQA9QAAAIU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57" o:spid="_x0000_s1071" style="position:absolute;flip:x;visibility:visible;mso-wrap-style:square" from="0,1701" to="5165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line id="直接连接符 63" o:spid="_x0000_s1072" style="position:absolute;visibility:visible;mso-wrap-style:square" from="106,1701" to="106,69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              <v:stroke joinstyle="miter"/>
                              </v:line>
                            </v:group>
                          </v:group>
                          <v:group id="组合 118" o:spid="_x0000_s1073" style="position:absolute;top:75384;width:34428;height:24834" coordsize="34428,24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<v:line id="直接连接符 73" o:spid="_x0000_s1074" style="position:absolute;flip:x;visibility:visible;mso-wrap-style:square" from="17012,1701" to="17113,23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            <v:stroke joinstyle="miter"/>
                            </v:line>
                            <v:group id="组合 117" o:spid="_x0000_s1075" style="position:absolute;width:34428;height:24833" coordsize="34428,24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<v:group id="组合 66" o:spid="_x0000_s1076" style="position:absolute;left:17224;width:16872;height:3244" coordsize="16878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<v:rect id="矩形 15" o:spid="_x0000_s1077" style="position:absolute;left:4997;width:11881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JaxsAA&#10;AADbAAAADwAAAGRycy9kb3ducmV2LnhtbERPS2vCQBC+C/6HZQq96aYRRVJXCULBQwUbxfOQnSbR&#10;7GzIbvP4964g9DYf33M2u8HUoqPWVZYVfMwjEMS51RUXCi7nr9kahPPIGmvLpGAkB7vtdLLBRNue&#10;f6jLfCFCCLsEFZTeN4mULi/JoJvbhjhwv7Y16ANsC6lb7EO4qWUcRStpsOLQUGJD+5Lye/ZnFNib&#10;7FbF9zVdHHC9OA7uZOKxV+r9bUg/QXga/L/45T7oMH8Jz1/C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JaxsAAAADbAAAADwAAAAAAAAAAAAAAAACYAgAAZHJzL2Rvd25y&#10;ZXYueG1sUEsFBgAAAAAEAAQA9QAAAIU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后台维护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65" o:spid="_x0000_s1078" style="position:absolute;visibility:visible;mso-wrap-style:square" from="0,1701" to="4997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68" o:spid="_x0000_s1079" style="position:absolute;left:17012;top:4465;width:17183;height:3245" coordsize="17187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<v:rect id="矩形 16" o:spid="_x0000_s1080" style="position:absolute;left:5103;width:12084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EscAA&#10;AADbAAAADwAAAGRycy9kb3ducmV2LnhtbERPTWvCQBC9C/6HZYTezKYRQkhdRQpCDi1oKp6H7DRJ&#10;m50N2TWJ/74rCL3N433Odj+bTow0uNaygtcoBkFcWd1yreDydVxnIJxH1thZJgV3crDfLRdbzLWd&#10;+Exj6WsRQtjlqKDxvs+ldFVDBl1ke+LAfdvBoA9wqKUecArhppNJHKfSYMuhocGe3huqfsubUWB/&#10;5JjWH9fDpsBs8zm7k0nuk1Ivq/nwBsLT7P/FT3ehw/wUHr+E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DEscAAAADbAAAADwAAAAAAAAAAAAAAAACYAgAAZHJzL2Rvd25y&#10;ZXYueG1sUEsFBgAAAAAEAAQA9QAAAIU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商品和资料管理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67" o:spid="_x0000_s1081" style="position:absolute;flip:x;visibility:visible;mso-wrap-style:square" from="0,1594" to="5103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D3O8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Pc7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</v:group>
                              <v:group id="组合 70" o:spid="_x0000_s1082" style="position:absolute;left:16799;top:12971;width:17164;height:3245" coordsize="17170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<v:rect id="矩形 17" o:spid="_x0000_s1083" style="position:absolute;left:4997;width:12173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hKr4A&#10;AADbAAAADwAAAGRycy9kb3ducmV2LnhtbERPy6rCMBDdC/5DGMGdpiqoVKOIILhQuD5wPTRjW20m&#10;pYlt/XtzQXA3h/Oc5bo1haipcrllBaNhBII4sTrnVMH1shvMQTiPrLGwTAre5GC96naWGGvb8Inq&#10;s09FCGEXo4LM+zKW0iUZGXRDWxIH7m4rgz7AKpW6wiaEm0KOo2gqDeYcGjIsaZtR8jy/jAL7kPU0&#10;Pdw2kz3OJ8fW/Znxu1Gq32s3CxCeWv8Tf917HebP4P+XcI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cYSq+AAAA2wAAAA8AAAAAAAAAAAAAAAAAmAIAAGRycy9kb3ducmV2&#10;LnhtbFBLBQYAAAAABAAEAPUAAACDAwAAAAA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用户管理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69" o:spid="_x0000_s1084" style="position:absolute;flip:x;visibility:visible;mso-wrap-style:square" from="0,1701" to="5059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PG0s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Ef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zxtLDAAAA2wAAAA8AAAAAAAAAAAAA&#10;AAAAoQIAAGRycy9kb3ducmV2LnhtbFBLBQYAAAAABAAEAPkAAACRAwAAAAA=&#10;" strokecolor="#5b9bd5 [3204]" strokeweight=".5pt">
                                  <v:stroke joinstyle="miter"/>
                                </v:line>
                              </v:group>
                              <v:group id="组合 116" o:spid="_x0000_s1085" style="position:absolute;left:17012;top:21584;width:17416;height:3249" coordsize="17415,3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<v:rect id="矩形 18" o:spid="_x0000_s1086" style="position:absolute;left:5209;width:12206;height:3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1WM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1WMMAAADbAAAADwAAAAAAAAAAAAAAAACYAgAAZHJzL2Rv&#10;d25yZXYueG1sUEsFBgAAAAAEAAQA9QAAAIgDAAAAAA==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版块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>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71" o:spid="_x0000_s1087" style="position:absolute;visibility:visible;mso-wrap-style:square" from="0,1807" to="5162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                <v:stroke joinstyle="miter"/>
                                </v:line>
                              </v:group>
                              <v:group id="组合 60" o:spid="_x0000_s1088" style="position:absolute;left:3615;top:10100;width:13379;height:2960" coordorigin="956" coordsize="13388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<v:rect id="矩形 2" o:spid="_x0000_s1089" style="position:absolute;left:956;width:8859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+Y8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J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L5jwgAAANoAAAAPAAAAAAAAAAAAAAAAAJgCAABkcnMvZG93&#10;bnJldi54bWxQSwUGAAAAAAQABAD1AAAAhwMAAAAA&#10;" fillcolor="white [3201]" strokecolor="#5b9bd5 [3204]" strokeweight="1pt">
                                  <v:textbox>
                                    <w:txbxContent>
                                      <w:p w:rsidR="0086773C" w:rsidRDefault="0096450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后台管理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直接连接符 46" o:spid="_x0000_s1090" style="position:absolute;flip:y;visibility:visible;mso-wrap-style:square" from="9994,1488" to="14344,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                <v:stroke joinstyle="miter"/>
                                </v:line>
                              </v:group>
                              <v:line id="直接连接符 78" o:spid="_x0000_s1091" style="position:absolute;flip:x;visibility:visible;mso-wrap-style:square" from="0,11589" to="3606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1lM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b1lMIAAADbAAAADwAAAAAAAAAAAAAA&#10;AAChAgAAZHJzL2Rvd25yZXYueG1sUEsFBgAAAAAEAAQA+QAAAJADAAAAAA==&#10;" strokecolor="#5b9bd5 [3204]" strokeweight=".5pt">
                                <v:stroke joinstyle="miter"/>
                              </v:line>
                            </v:group>
                          </v:group>
                        </v:group>
                        <v:line id="直接连接符 80" o:spid="_x0000_s1092" style="position:absolute;visibility:visible;mso-wrap-style:square" from="0,33598" to="4,8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        <v:stroke joinstyle="miter"/>
                        </v:line>
                      </v:group>
                      <v:group id="组合 195" o:spid="_x0000_s1093" style="position:absolute;left:40616;width:18925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<v:group id="组合 193" o:spid="_x0000_s1094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<v:group id="组合 191" o:spid="_x0000_s1095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group id="组合 189" o:spid="_x0000_s1096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<v:group id="组合 187" o:spid="_x0000_s1097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<v:group id="组合 185" o:spid="_x0000_s1098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<v:group id="组合 182" o:spid="_x0000_s1099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          <v:group id="组合 180" o:spid="_x0000_s1100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<v:group id="组合 178" o:spid="_x0000_s1101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      <v:group id="组合 176" o:spid="_x0000_s1102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              <v:group id="组合 174" o:spid="_x0000_s1103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              <v:group id="组合 172" o:spid="_x0000_s1104" style="position:absolute;width:18924;height:105149" coordsize="18924,105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            <v:rect id="矩形 96" o:spid="_x0000_s1105" style="position:absolute;left:4359;top:42955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H68MA&#10;AADbAAAADwAAAGRycy9kb3ducmV2LnhtbESPT2vCQBTE7wW/w/IEb3VjhKDRVYIgeKjQRvH8yL4m&#10;qdm3IbvNn2/fLRR6HGbmN8z+OJpG9NS52rKC1TICQVxYXXOp4H47v25AOI+ssbFMCiZycDzMXvaY&#10;ajvwB/W5L0WAsEtRQeV9m0rpiooMuqVtiYP3aTuDPsiulLrDIcBNI+MoSqTBmsNChS2dKiqe+bdR&#10;YL9kn5Rvj2x9wc36Orp3E0+DUov5mO1AeBr9f/ivfdEKtgn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H68MAAADbAAAADwAAAAAAAAAAAAAAAACYAgAAZHJzL2Rv&#10;d25yZXYueG1sUEsFBgAAAAAEAAQA9QAAAIgDAAAAAA==&#10;" fillcolor="white [3201]" strokecolor="#5b9bd5 [3204]" strokeweight="1pt">
                                                <v:textbox>
                                                  <w:txbxContent>
                                                    <w:p w:rsidR="005015FA" w:rsidRPr="00B16D7E" w:rsidRDefault="005015FA" w:rsidP="005015FA">
                                                      <w:pPr>
                                                        <w:spacing w:line="0" w:lineRule="atLeast"/>
                                                        <w:jc w:val="center"/>
                                                        <w:rPr>
                                                          <w:szCs w:val="2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szCs w:val="21"/>
                                                        </w:rPr>
                                                        <w:t>私信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矩形 97" o:spid="_x0000_s1106" style="position:absolute;left:4359;top:46145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icMMA&#10;AADbAAAADwAAAGRycy9kb3ducmV2LnhtbESPT2vCQBTE74V+h+UVequbGogaXUUKQg4tqC2eH9ln&#10;Es2+Ddk1f759VxA8DjPzG2a1GUwtOmpdZVnB5yQCQZxbXXGh4O939zEH4TyyxtoyKRjJwWb9+rLC&#10;VNueD9QdfSEChF2KCkrvm1RKl5dk0E1sQxy8s20N+iDbQuoW+wA3tZxGUSINVhwWSmzoq6T8erwZ&#10;BfYiu6T4Pm3jDOfxz+D2Zjr2Sr2/DdslCE+Df4Yf7UwrWMzg/i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icMMAAADbAAAADwAAAAAAAAAAAAAAAACYAgAAZHJzL2Rv&#10;d25yZXYueG1sUEsFBgAAAAAEAAQA9QAAAIgDAAAAAA==&#10;" fillcolor="white [3201]" strokecolor="#5b9bd5 [3204]" strokeweight="1pt">
                                                <v:textbox>
                                                  <w:txbxContent>
                                                    <w:p w:rsidR="005015FA" w:rsidRPr="00B16D7E" w:rsidRDefault="005015FA" w:rsidP="005015FA">
                                                      <w:pPr>
                                                        <w:spacing w:line="0" w:lineRule="atLeast"/>
                                                        <w:jc w:val="center"/>
                                                        <w:rPr>
                                                          <w:szCs w:val="2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szCs w:val="21"/>
                                                        </w:rPr>
                                                        <w:t>消息通知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矩形 98" o:spid="_x0000_s1107" style="position:absolute;left:4359;top:48909;width:14459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2ArwA&#10;AADbAAAADwAAAGRycy9kb3ducmV2LnhtbERPSwrCMBDdC94hjOBOUxVEq1FEEFwo+MP10IxttZmU&#10;Jrb19mYhuHy8/3LdmkLUVLncsoLRMAJBnFidc6rgdt0NZiCcR9ZYWCYFH3KwXnU7S4y1bfhM9cWn&#10;IoSwi1FB5n0ZS+mSjAy6oS2JA/ewlUEfYJVKXWETwk0hx1E0lQZzDg0ZlrTNKHld3kaBfcp6mh7u&#10;m8keZ5Nj605m/GmU6vfazQKEp9b/xT/3XiuY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EPYCvAAAANsAAAAPAAAAAAAAAAAAAAAAAJgCAABkcnMvZG93bnJldi54&#10;bWxQSwUGAAAAAAQABAD1AAAAgQMAAAAA&#10;" fillcolor="white [3201]" strokecolor="#5b9bd5 [3204]" strokeweight="1pt">
                                                <v:textbox>
                                                  <w:txbxContent>
                                                    <w:p w:rsidR="005015FA" w:rsidRPr="00B16D7E" w:rsidRDefault="005015FA" w:rsidP="005015FA">
                                                      <w:pPr>
                                                        <w:spacing w:line="0" w:lineRule="atLeast"/>
                                                        <w:jc w:val="center"/>
                                                        <w:rPr>
                                                          <w:szCs w:val="2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szCs w:val="21"/>
                                                        </w:rPr>
                                                        <w:t>删除记录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组合 152" o:spid="_x0000_s1108" style="position:absolute;left:212;width:18707;height:41884" coordsize="18711,41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            <v:group id="组合 133" o:spid="_x0000_s1109" style="position:absolute;width:18711;height:29021" coordsize="18711,29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                <v:rect id="矩形 83" o:spid="_x0000_s1110" style="position:absolute;left:425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3yrsMA&#10;AADbAAAADwAAAGRycy9kb3ducmV2LnhtbESPzWrDMBCE74W+g9hCb7WcGIJxLZsQCPjQQpqWnhdr&#10;azuxVsZS/PP2VaDQ4zAz3zB5uZheTDS6zrKCTRSDIK6t7rhR8PV5fElBOI+ssbdMClZyUBaPDzlm&#10;2s78QdPZNyJA2GWooPV+yKR0dUsGXWQH4uD92NGgD3JspB5xDnDTy20c76TBjsNCiwMdWqqv55tR&#10;YC9y2jVv3/ukwjR5X9zJbNdZqeenZf8KwtPi/8N/7UorSBO4fw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3yrsMAAADbAAAADwAAAAAAAAAAAAAAAACYAgAAZHJzL2Rv&#10;d25yZXYueG1sUEsFBgAAAAAEAAQA9QAAAIgDAAAAAA=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B16D7E" w:rsidRPr="00B16D7E" w:rsidRDefault="00B16D7E" w:rsidP="00B16D7E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 w:rsidRPr="00B16D7E"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按</w:t>
                                                          </w:r>
                                                          <w:r w:rsidR="00C61E0B"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标签搜索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84" o:spid="_x0000_s1111" style="position:absolute;left:4253;top:308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Rq2sIA&#10;AADbAAAADwAAAGRycy9kb3ducmV2LnhtbESPT4vCMBTE74LfITzBm6bqIqVrWkRY8KCw/sHzo3nb&#10;drd5KU22rd/eCILHYWZ+w2yywdSio9ZVlhUs5hEI4tzqigsF18vXLAbhPLLG2jIpuJODLB2PNpho&#10;2/OJurMvRICwS1BB6X2TSOnykgy6uW2Ig/djW4M+yLaQusU+wE0tl1G0lgYrDgslNrQrKf87/xsF&#10;9ld26+Jw2672GK+Og/s2y3uv1HQybD9BeBr8O/xq77WC+AO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GrawgAAANsAAAAPAAAAAAAAAAAAAAAAAJgCAABkcnMvZG93&#10;bnJldi54bWxQSwUGAAAAAAQABAD1AAAAhwMAAAAA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 w:rsidRPr="00B16D7E"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按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用户名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搜索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85" o:spid="_x0000_s1112" style="position:absolute;left:4253;top:6911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PQcIA&#10;AADbAAAADwAAAGRycy9kb3ducmV2LnhtbESPT4vCMBTE74LfITzBm6YqK6VrWkRY8KCw/sHzo3nb&#10;drd5KU22rd/eCILHYWZ+w2yywdSio9ZVlhUs5hEI4tzqigsF18vXLAbhPLLG2jIpuJODLB2PNpho&#10;2/OJurMvRICwS1BB6X2TSOnykgy6uW2Ig/djW4M+yLaQusU+wE0tl1G0lgYrDgslNrQrKf87/xsF&#10;9ld26+Jw2672GK+Og/s2y3uv1HQybD9BeBr8O/xq77WC+AO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9BwgAAANsAAAAPAAAAAAAAAAAAAAAAAJgCAABkcnMvZG93&#10;bnJldi54bWxQSwUGAAAAAAQABAD1AAAAhwMAAAAA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登录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86" o:spid="_x0000_s1113" style="position:absolute;left:4253;top:9888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RNsMA&#10;AADbAAAADwAAAGRycy9kb3ducmV2LnhtbESPzWrDMBCE74W+g9hCb40cB4xxIxsTCOTQQuqWnhdr&#10;azuxVsZS/PP2VaDQ4zAz3zD7YjG9mGh0nWUF200Egri2uuNGwdfn8SUF4Tyyxt4yKVjJQZE/Puwx&#10;03bmD5oq34gAYZehgtb7IZPS1S0ZdBs7EAfvx44GfZBjI/WIc4CbXsZRlEiDHYeFFgc6tFRfq5tR&#10;YC9ySpq373J3wnT3vriziddZqeenpXwF4Wnx/+G/9kkrSBO4fwk/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RNsMAAADbAAAADwAAAAAAAAAAAAAAAACYAgAAZHJzL2Rv&#10;d25yZXYueG1sUEsFBgAAAAAEAAQA9QAAAIgDAAAAAA=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注销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87" o:spid="_x0000_s1114" style="position:absolute;left:4146;top:12971;width:14459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0rcIA&#10;AADbAAAADwAAAGRycy9kb3ducmV2LnhtbESPT4vCMBTE74LfITzBm6YquKVrWkQQPCisf/D8aN62&#10;3W1eShPb+u3NgrDHYWZ+w2yywdSio9ZVlhUs5hEI4tzqigsFt+t+FoNwHlljbZkUPMlBlo5HG0y0&#10;7flM3cUXIkDYJaig9L5JpHR5SQbd3DbEwfu2rUEfZFtI3WIf4KaWyyhaS4MVh4USG9qVlP9eHkaB&#10;/ZHdujjet6sDxqvT4L7M8tkrNZ0M208Qngb/H363D1pB/AF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vStwgAAANsAAAAPAAAAAAAAAAAAAAAAAJgCAABkcnMvZG93&#10;bnJldi54bWxQSwUGAAAAAAQABAD1AAAAhwMAAAAA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退出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88" o:spid="_x0000_s1115" style="position:absolute;left:4253;top:17118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lg37wA&#10;AADbAAAADwAAAGRycy9kb3ducmV2LnhtbERPSwrCMBDdC94hjOBOUxWkVKOIILhQ8IfroRnbajMp&#10;TWzr7c1CcPl4/+W6M6VoqHaFZQWTcQSCOLW64EzB7bobxSCcR9ZYWiYFH3KwXvV7S0y0bflMzcVn&#10;IoSwS1BB7n2VSOnSnAy6sa2IA/ewtUEfYJ1JXWMbwk0pp1E0lwYLDg05VrTNKX1d3kaBfcpmnh3u&#10;m9ke49mxcycz/bRKDQfdZgHCU+f/4p97rx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yWDfvAAAANsAAAAPAAAAAAAAAAAAAAAAAJgCAABkcnMvZG93bnJldi54&#10;bWxQSwUGAAAAAAQABAD1AAAAgQMAAAAA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上传共享文件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89" o:spid="_x0000_s1116" style="position:absolute;left:4253;top:20414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FRMEA&#10;AADbAAAADwAAAGRycy9kb3ducmV2LnhtbESPQYvCMBSE74L/ITzBm6YqSK1GEUHwsIKr4vnRPNtq&#10;81KabFv/vRGEPQ4z8w2z2nSmFA3VrrCsYDKOQBCnVhecKbhe9qMYhPPIGkvLpOBFDjbrfm+FibYt&#10;/1Jz9pkIEHYJKsi9rxIpXZqTQTe2FXHw7rY26IOsM6lrbAPclHIaRXNpsOCwkGNFu5zS5/nPKLAP&#10;2cyzn9t2dsB4duzcyUxfrVLDQbddgvDU+f/wt33QCuIF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FxUTBAAAA2wAAAA8AAAAAAAAAAAAAAAAAmAIAAGRycy9kb3du&#10;cmV2LnhtbFBLBQYAAAAABAAEAPUAAACGAwAAAAA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下载共享文件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90" o:spid="_x0000_s1117" style="position:absolute;left:4253;top:23178;width:1445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BLwA&#10;AADbAAAADwAAAGRycy9kb3ducmV2LnhtbERPSwrCMBDdC94hjOBOUxVEq1FEEFwo+MP10IxttZmU&#10;Jrb19mYhuHy8/3LdmkLUVLncsoLRMAJBnFidc6rgdt0NZiCcR9ZYWCYFH3KwXnU7S4y1bfhM9cWn&#10;IoSwi1FB5n0ZS+mSjAy6oS2JA/ewlUEfYJVKXWETwk0hx1E0lQZzDg0ZlrTNKHld3kaBfcp6mh7u&#10;m8keZ5Nj605m/GmU6vfazQKEp9b/xT/3XiuY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ZvoEvAAAANsAAAAPAAAAAAAAAAAAAAAAAJgCAABkcnMvZG93bnJldi54&#10;bWxQSwUGAAAAAAQABAD1AAAAgQMAAAAA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删除共享文件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91" o:spid="_x0000_s1118" style="position:absolute;left:4253;top:26475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fn8EA&#10;AADbAAAADwAAAGRycy9kb3ducmV2LnhtbESPzarCMBSE9xd8h3AEd7epCqLVKCIILq7gH64PzbGt&#10;NielyW3r2xtBcDnMzDfMYtWZUjRUu8KygmEUgyBOrS44U3A5b3+nIJxH1lhaJgVPcrBa9n4WmGjb&#10;8pGak89EgLBLUEHufZVI6dKcDLrIVsTBu9naoA+yzqSusQ1wU8pRHE+kwYLDQo4VbXJKH6d/o8De&#10;ZTPJ/q7r8Q6n433nDmb0bJUa9Lv1HISnzn/Dn/ZOK5gN4f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qX5/BAAAA2wAAAA8AAAAAAAAAAAAAAAAAmAIAAGRycy9kb3du&#10;cmV2LnhtbFBLBQYAAAAABAAEAPUAAACGAwAAAAA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评论已下载文件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line id="直接连接符 124" o:spid="_x0000_s1119" style="position:absolute;flip:x;visibility:visible;mso-wrap-style:square" from="106,1169" to="4253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Q3c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lDdxAAAANwAAAAPAAAAAAAAAAAA&#10;AAAAAKECAABkcnMvZG93bnJldi54bWxQSwUGAAAAAAQABAD5AAAAkgMAAAAA&#10;" strokecolor="#5b9bd5 [3204]" strokeweight=".5pt">
                                                    <v:stroke joinstyle="miter"/>
                                                  </v:line>
                                                  <v:line id="直接连接符 125" o:spid="_x0000_s1120" style="position:absolute;flip:x;visibility:visible;mso-wrap-style:square" from="318,4040" to="4465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1Rs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g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L1Rs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26" o:spid="_x0000_s1121" style="position:absolute;flip:x;visibility:visible;mso-wrap-style:square" from="106,8187" to="4253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rMc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jfi+H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BrMc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27" o:spid="_x0000_s1122" style="position:absolute;flip:x;visibility:visible;mso-wrap-style:square" from="106,10845" to="4253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OqsIAAADcAAAADwAAAGRycy9kb3ducmV2LnhtbERPS4vCMBC+C/6HMMLeNFXwVY0iywqC&#10;uODr4G1sxrbaTEqT1frvzYLgbT6+50zntSnEnSqXW1bQ7UQgiBOrc04VHPbL9giE88gaC8uk4EkO&#10;5rNmY4qxtg/e0n3nUxFC2MWoIPO+jKV0SUYGXceWxIG72MqgD7BKpa7wEcJNIXtRNJAGcw4NGZb0&#10;nVFy2/0ZBUu9OfNo7H5PR5sP1qtrefzp95X6atWLCQhPtf+I3+6VDvN7Q/h/Jlw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zOqs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28" o:spid="_x0000_s1123" style="position:absolute;flip:x;visibility:visible;mso-wrap-style:square" from="106,14353" to="4253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a2M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a2MUAAADcAAAADwAAAAAAAAAA&#10;AAAAAAChAgAAZHJzL2Rvd25yZXYueG1sUEsFBgAAAAAEAAQA+QAAAJM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29" o:spid="_x0000_s1124" style="position:absolute;flip:x;visibility:visible;mso-wrap-style:square" from="106,18288" to="42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/Q8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/hj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/Q8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30" o:spid="_x0000_s1125" style="position:absolute;flip:x;visibility:visible;mso-wrap-style:square" from="106,21903" to="4253,21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AA8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MwAPGAAAA3AAAAA8AAAAAAAAA&#10;AAAAAAAAoQIAAGRycy9kb3ducmV2LnhtbFBLBQYAAAAABAAEAPkAAACUAwAAAAA=&#10;" strokecolor="#5b9bd5 [3204]" strokeweight=".5pt">
                                                    <v:stroke joinstyle="miter"/>
                                                  </v:line>
                                                  <v:line id="直接连接符 131" o:spid="_x0000_s1126" style="position:absolute;flip:x;visibility:visible;mso-wrap-style:square" from="0,24561" to="4146,2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lm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BlmM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32" o:spid="_x0000_s1127" style="position:absolute;flip:x;visibility:visible;mso-wrap-style:square" from="0,27538" to="4146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778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kvvvxAAAANwAAAAPAAAAAAAAAAAA&#10;AAAAAKECAABkcnMvZG93bnJldi54bWxQSwUGAAAAAAQABAD5AAAAkgMAAAAA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  <v:group id="组合 151" o:spid="_x0000_s1128" style="position:absolute;top:30090;width:18711;height:11796" coordsize="18711,1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                <v:rect id="矩形 92" o:spid="_x0000_s1129" style="position:absolute;left:425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B6MEA&#10;AADbAAAADwAAAGRycy9kb3ducmV2LnhtbESPzarCMBSE9xd8h3AEd9fUCqLVKCIILq7gH64PzbGt&#10;NielyW3r2xtBcDnMzDfMYtWZUjRUu8KygtEwAkGcWl1wpuBy3v5OQTiPrLG0TAqe5GC17P0sMNG2&#10;5SM1J5+JAGGXoILc+yqR0qU5GXRDWxEH72Zrgz7IOpO6xjbATSnjKJpIgwWHhRwr2uSUPk7/RoG9&#10;y2aS/V3X4x1Ox/vOHUz8bJUa9Lv1HISnzn/Dn/ZOK5jF8P4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4wejBAAAA2wAAAA8AAAAAAAAAAAAAAAAAmAIAAGRycy9kb3du&#10;cmV2LnhtbFBLBQYAAAAABAAEAPUAAACGAwAAAAA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发布文章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93" o:spid="_x0000_s1130" style="position:absolute;left:4253;top:308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Rkc8MA&#10;AADbAAAADwAAAGRycy9kb3ducmV2LnhtbESPzWrDMBCE74G8g9hAb7HcGELqWjYhEPChhSYpPS/W&#10;1nZrrYyl+uftq0Ihx2FmvmGyYjadGGlwrWUFj1EMgriyuuVawfvtvD2AcB5ZY2eZFCzkoMjXqwxT&#10;bSe+0Hj1tQgQdikqaLzvUyld1ZBBF9meOHifdjDogxxqqQecAtx0chfHe2mw5bDQYE+nhqrv649R&#10;YL/kuK9fPo5JiYfkdXZvZrdMSj1s5uMzCE+zv4f/26VW8JTA35fw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Rkc8MAAADbAAAADwAAAAAAAAAAAAAAAACYAgAAZHJzL2Rv&#10;d25yZXYueG1sUEsFBgAAAAAEAAQA9QAAAIgDAAAAAA=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删除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文章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94" o:spid="_x0000_s1131" style="position:absolute;left:4146;top:6060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38B8MA&#10;AADbAAAADwAAAGRycy9kb3ducmV2LnhtbESPT2vCQBTE70K/w/IKvemmRoJGV5GCkEML1hbPj+wz&#10;iWbfhuyaP9++Kwg9DjPzG2azG0wtOmpdZVnB+ywCQZxbXXGh4PfnMF2CcB5ZY22ZFIzkYLd9mWww&#10;1bbnb+pOvhABwi5FBaX3TSqly0sy6Ga2IQ7exbYGfZBtIXWLfYCbWs6jKJEGKw4LJTb0UVJ+O92N&#10;AnuVXVJ8nvdxhsv4a3BHMx97pd5eh/0ahKfB/4ef7UwrWC3g8S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38B8MAAADbAAAADwAAAAAAAAAAAAAAAACYAgAAZHJzL2Rv&#10;d25yZXYueG1sUEsFBgAAAAAEAAQA9QAAAIgDAAAAAA=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修改文章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矩形 95" o:spid="_x0000_s1132" style="position:absolute;left:4146;top:9250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ZnMMA&#10;AADbAAAADwAAAGRycy9kb3ducmV2LnhtbESPT2vCQBTE70K/w/IKvemmBoNGV5GCkEML1hbPj+wz&#10;iWbfhuyaP9++Kwg9DjPzG2azG0wtOmpdZVnB+ywCQZxbXXGh4PfnMF2CcB5ZY22ZFIzkYLd9mWww&#10;1bbnb+pOvhABwi5FBaX3TSqly0sy6Ga2IQ7exbYGfZBtIXWLfYCbWs6jKJEGKw4LJTb0UVJ+O92N&#10;AnuVXVJ8nvdxhsv4a3BHMx97pd5eh/0ahKfB/4ef7UwrWC3g8S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FZnMMAAADbAAAADwAAAAAAAAAAAAAAAACYAgAAZHJzL2Rv&#10;d25yZXYueG1sUEsFBgAAAAAEAAQA9QAAAIgDAAAAAA==&#10;" fillcolor="white [3201]" strokecolor="#5b9bd5 [3204]" strokeweight="1pt">
                                                    <v:textbox>
                                                      <w:txbxContent>
                                                        <w:p w:rsidR="00C61E0B" w:rsidRPr="00B16D7E" w:rsidRDefault="00C61E0B" w:rsidP="00C61E0B">
                                                          <w:pPr>
                                                            <w:spacing w:line="0" w:lineRule="atLeast"/>
                                                            <w:jc w:val="center"/>
                                                            <w:rPr>
                                                              <w:szCs w:val="2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Cs w:val="21"/>
                                                            </w:rPr>
                                                            <w:t>用户互动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组合 145" o:spid="_x0000_s1133" style="position:absolute;top:1169;width:4146;height:9250" coordsize="4146,9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                  <v:line id="直接连接符 134" o:spid="_x0000_s1134" style="position:absolute;flip:x;visibility:visible;mso-wrap-style:square" from="0,0" to="41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GAM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/U9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3xgDDAAAA3AAAAA8AAAAAAAAAAAAA&#10;AAAAoQIAAGRycy9kb3ducmV2LnhtbFBLBQYAAAAABAAEAPkAAACRAwAAAAA=&#10;" strokecolor="#5b9bd5 [3204]" strokeweight=".5pt">
                                                      <v:stroke joinstyle="miter"/>
                                                    </v:line>
                                                    <v:line id="直接连接符 135" o:spid="_x0000_s1135" style="position:absolute;flip:x;visibility:visible;mso-wrap-style:square" from="0,3189" to="4146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jm8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P+WwO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2ObxAAAANwAAAAPAAAAAAAAAAAA&#10;AAAAAKECAABkcnMvZG93bnJldi54bWxQSwUGAAAAAAQABAD5AAAAkgMAAAAA&#10;" strokecolor="#5b9bd5 [3204]" strokeweight=".5pt">
                                                      <v:stroke joinstyle="miter"/>
                                                    </v:line>
                                                    <v:line id="直接连接符 136" o:spid="_x0000_s1136" style="position:absolute;flip:x;visibility:visible;mso-wrap-style:square" from="0,5954" to="4146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97M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f3sxAAAANwAAAAPAAAAAAAAAAAA&#10;AAAAAKECAABkcnMvZG93bnJldi54bWxQSwUGAAAAAAQABAD5AAAAkgMAAAAA&#10;" strokecolor="#5b9bd5 [3204]" strokeweight=".5pt">
                                                      <v:stroke joinstyle="miter"/>
                                                    </v:line>
                                                    <v:line id="直接连接符 137" o:spid="_x0000_s1137" style="position:absolute;flip:x;visibility:visible;mso-wrap-style:square" from="0,9250" to="4146,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Yd8QAAADcAAAADwAAAGRycy9kb3ducmV2LnhtbERPTWvCQBC9C/0PyxR6M5u2qDF1lVIq&#10;CKJg2hy8TbPTJG12NmRXjf/eFQRv83ifM1v0phFH6lxtWcFzFIMgLqyuuVTw/bUcJiCcR9bYWCYF&#10;Z3KwmD8MZphqe+IdHTNfihDCLkUFlfdtKqUrKjLoItsSB+7XdgZ9gF0pdYenEG4a+RLHY2mw5tBQ&#10;YUsfFRX/2cEoWOrNDydTt93nth6vV39t/jkaKfX02L+/gfDU+7v45l7pMP91A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Vh3xAAAANwAAAAPAAAAAAAAAAAA&#10;AAAAAKECAABkcnMvZG93bnJldi54bWxQSwUGAAAAAAQABAD5AAAAkgMAAAAA&#10;" strokecolor="#5b9bd5 [3204]" strokeweight=".5pt">
                                                      <v:stroke joinstyle="miter"/>
                                                    </v:line>
                                                  </v:group>
                                                </v:group>
                                              </v:group>
                                              <v:group id="组合 153" o:spid="_x0000_s1138" style="position:absolute;left:106;top:43912;width:4248;height:6166" coordsize="4253,6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                <v:line id="直接连接符 138" o:spid="_x0000_s1139" style="position:absolute;flip:x;visibility:visible;mso-wrap-style:square" from="106,0" to="4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                                <v:stroke joinstyle="miter"/>
                                                </v:line>
                                                <v:line id="直接连接符 139" o:spid="_x0000_s1140" style="position:absolute;flip:x;visibility:visible;mso-wrap-style:square" from="106,3402" to="4253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pn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ZpnsIAAADcAAAADwAAAAAAAAAAAAAA&#10;AAChAgAAZHJzL2Rvd25yZXYueG1sUEsFBgAAAAAEAAQA+QAAAJADAAAAAA==&#10;" strokecolor="#5b9bd5 [3204]" strokeweight=".5pt">
                                                  <v:stroke joinstyle="miter"/>
                                                </v:line>
                                                <v:line id="直接连接符 140" o:spid="_x0000_s1141" style="position:absolute;flip:x;visibility:visible;mso-wrap-style:square" from="0,6166" to="4146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zfs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s37GAAAA3AAAAA8AAAAAAAAA&#10;AAAAAAAAoQIAAGRycy9kb3ducmV2LnhtbFBLBQYAAAAABAAEAPkAAACUAwAAAAA=&#10;" strokecolor="#5b9bd5 [3204]" strokeweight=".5pt">
                                                  <v:stroke joinstyle="miter"/>
                                                </v:line>
                                              </v:group>
                                              <v:group id="组合 169" o:spid="_x0000_s1142" style="position:absolute;left:106;top:52950;width:18707;height:5518" coordsize="18711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            <v:rect id="矩形 99" o:spid="_x0000_s1143" style="position:absolute;left:425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TmcEA&#10;AADbAAAADwAAAGRycy9kb3ducmV2LnhtbESPzarCMBSE9xd8h3AEd9dUBbHVKCIILq7gH64PzbGt&#10;NielyW3r2xtBcDnMzDfMYtWZUjRUu8KygtEwAkGcWl1wpuBy3v7OQDiPrLG0TAqe5GC17P0sMNG2&#10;5SM1J5+JAGGXoILc+yqR0qU5GXRDWxEH72Zrgz7IOpO6xjbATSnHUTSVBgsOCzlWtMkpfZz+jQJ7&#10;l800+7uuJzucTfadO5jxs1Vq0O/WcxCeOv8Nf9o7rSCO4f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U5nBAAAA2wAAAA8AAAAAAAAAAAAAAAAAmAIAAGRycy9kb3du&#10;cmV2LnhtbFBLBQYAAAAABAAEAPUAAACG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修改个人中心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00" o:spid="_x0000_s1144" style="position:absolute;left:4253;top:2977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U+cQA&#10;AADcAAAADwAAAGRycy9kb3ducmV2LnhtbESPQWvCQBCF74X+h2UEb3VjBJHoKlIo5FDBWvE8ZKeb&#10;tNnZkN0m8d87h0JvM7w3732zO0y+VQP1sQlsYLnIQBFXwTbsDFw/3142oGJCttgGJgN3inDYPz/t&#10;sLBh5A8aLskpCeFYoIE6pa7QOlY1eYyL0BGL9hV6j0nW3mnb4yjhvtV5lq21x4alocaOXmuqfi6/&#10;3kD41sPavd+OqxI3q9MUzz6/j8bMZ9NxCyrRlP7Nf9elFfxM8OUZmU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K1PnEAAAA3AAAAA8AAAAAAAAAAAAAAAAAmAIAAGRycy9k&#10;b3ducmV2LnhtbFBLBQYAAAAABAAEAPUAAACJ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查看个人中心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组合 164" o:spid="_x0000_s1145" style="position:absolute;top:1594;width:4253;height:2659" coordsize="425302,26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                        <v:line id="直接连接符 141" o:spid="_x0000_s1146" style="position:absolute;flip:x;visibility:visible;mso-wrap-style:square" from="10632,0" to="4253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5c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+D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5c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42" o:spid="_x0000_s1147" style="position:absolute;flip:x;visibility:visible;mso-wrap-style:square" from="0,265814" to="414670,26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Iks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IiSxAAAANwAAAAPAAAAAAAAAAAA&#10;AAAAAKECAABkcnMvZG93bnJldi54bWxQSwUGAAAAAAQABAD5AAAAkgMAAAAA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  <v:group id="组合 170" o:spid="_x0000_s1148" style="position:absolute;left:106;top:60073;width:18707;height:5627" coordsize="18711,5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              <v:rect id="矩形 101" o:spid="_x0000_s1149" style="position:absolute;left:425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xYr0A&#10;AADcAAAADwAAAGRycy9kb3ducmV2LnhtbERPSwrCMBDdC94hjOBOUxVEqlFEEFwo+MP10IxttZmU&#10;Jrb19kYQ3M3jfWexak0haqpcblnBaBiBIE6szjlVcL1sBzMQziNrLCyTgjc5WC27nQXG2jZ8ovrs&#10;UxFC2MWoIPO+jKV0SUYG3dCWxIG728qgD7BKpa6wCeGmkOMomkqDOYeGDEvaZJQ8zy+jwD5kPU33&#10;t/Vkh7PJoXVHM343SvV77XoOwlPr/+Kfe6fD/GgE32fCB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wZxYr0AAADcAAAADwAAAAAAAAAAAAAAAACYAgAAZHJzL2Rvd25yZXYu&#10;eG1sUEsFBgAAAAAEAAQA9QAAAIIDAAAAAA=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浏览商品详情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02" o:spid="_x0000_s1150" style="position:absolute;left:4253;top:308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vFcAA&#10;AADcAAAADwAAAGRycy9kb3ducmV2LnhtbERPTYvCMBC9C/6HMMLebGoFkWosRRA87IKry56HZmyr&#10;zaQ0sa3/fiMseJvH+5xtNppG9NS52rKCRRSDIC6srrlU8HM5zNcgnEfW2FgmBU9ykO2mky2m2g78&#10;Tf3ZlyKEsEtRQeV9m0rpiooMusi2xIG72s6gD7Arpe5wCOGmkUkcr6TBmkNDhS3tKyru54dRYG+y&#10;X5Wfv/nyiOvl1+hOJnkOSn3MxnwDwtPo3+J/91GH+XECr2fCB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TvFcAAAADcAAAADwAAAAAAAAAAAAAAAACYAgAAZHJzL2Rvd25y&#10;ZXYueG1sUEsFBgAAAAAEAAQA9QAAAIUDAAAAAA=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购买商品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line id="直接连接符 143" o:spid="_x0000_s1151" style="position:absolute;flip:x;visibility:visible;mso-wrap-style:square" from="0,1382" to="4146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LQnDAAAA3AAAAA8AAAAAAAAAAAAA&#10;AAAAoQIAAGRycy9kb3ducmV2LnhtbFBLBQYAAAAABAAEAPkAAACRAwAAAAA=&#10;" strokecolor="#5b9bd5 [3204]" strokeweight=".5pt">
                                                  <v:stroke joinstyle="miter"/>
                                                </v:line>
                                                <v:line id="直接连接符 144" o:spid="_x0000_s1152" style="position:absolute;flip:x;visibility:visible;mso-wrap-style:square" from="106,3827" to="4253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1fcQAAADcAAAADwAAAGRycy9kb3ducmV2LnhtbERPTWvCQBC9C/6HZYTezEZRsalrKFJB&#10;KBbU5uBtzE6T2OxsyG5j/PfdQsHbPN7nrNLe1KKj1lWWFUyiGARxbnXFhYLP03a8BOE8ssbaMim4&#10;k4N0PRysMNH2xgfqjr4QIYRdggpK75tESpeXZNBFtiEO3JdtDfoA20LqFm8h3NRyGscLabDi0FBi&#10;Q5uS8u/jj1Gw1fsLL5/dxzmz1eJ9d22yt/lcqadR//oCwlPvH+J/906H+bMZ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bV9xAAAANwAAAAPAAAAAAAAAAAA&#10;AAAAAKECAABkcnMvZG93bnJldi54bWxQSwUGAAAAAAQABAD5AAAAkgMAAAAA&#10;" strokecolor="#5b9bd5 [3204]" strokeweight=".5pt">
                                                  <v:stroke joinstyle="miter"/>
                                                </v:line>
                                              </v:group>
                                              <v:group id="组合 171" o:spid="_x0000_s1153" style="position:absolute;left:212;top:67091;width:18712;height:10946" coordsize="18711,10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                <v:rect id="矩形 103" o:spid="_x0000_s1154" style="position:absolute;left:425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Kjr4A&#10;AADcAAAADwAAAGRycy9kb3ducmV2LnhtbERPy6rCMBDdX/AfwgjurqkWRKpRRBBcKPjC9dCMbbWZ&#10;lCa29e+NILibw3nOfNmZUjRUu8KygtEwAkGcWl1wpuBy3vxPQTiPrLG0TApe5GC56P3NMdG25SM1&#10;J5+JEMIuQQW591UipUtzMuiGtiIO3M3WBn2AdSZ1jW0IN6UcR9FEGiw4NORY0Tqn9HF6GgX2LptJ&#10;truu4i1O433nDmb8apUa9LvVDISnzv/EX/dWh/lRDJ9nwgV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iYSo6+AAAA3AAAAA8AAAAAAAAAAAAAAAAAmAIAAGRycy9kb3ducmV2&#10;LnhtbFBLBQYAAAAABAAEAPUAAACD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录入商品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04" o:spid="_x0000_s1155" style="position:absolute;left:4146;top:2764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HS+r8A&#10;AADcAAAADwAAAGRycy9kb3ducmV2LnhtbERPy6rCMBDdC/5DGMGdpj4QqUYR4YILBV+4HpqxrTaT&#10;0uS29e+NILibw3nOct2aQtRUudyygtEwAkGcWJ1zquB6+RvMQTiPrLGwTApe5GC96naWGGvb8Inq&#10;s09FCGEXo4LM+zKW0iUZGXRDWxIH7m4rgz7AKpW6wiaEm0KOo2gmDeYcGjIsaZtR8jz/GwX2IetZ&#10;ur9tJjucTw6tO5rxq1Gq32s3CxCeWv8Tf907HeZHU/g8Ey6Qq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cdL6vwAAANwAAAAPAAAAAAAAAAAAAAAAAJgCAABkcnMvZG93bnJl&#10;di54bWxQSwUGAAAAAAQABAD1AAAAhAMAAAAA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删除商品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05" o:spid="_x0000_s1156" style="position:absolute;left:4253;top:5528;width:1445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13Yb4A&#10;AADcAAAADwAAAGRycy9kb3ducmV2LnhtbERPy6rCMBDdC/5DGMGdpiqKVKOIcMGFgi9cD83YVptJ&#10;aXLb+vdGENzN4TxnuW5NIWqqXG5ZwWgYgSBOrM45VXC9/A3mIJxH1lhYJgUvcrBedTtLjLVt+ET1&#10;2acihLCLUUHmfRlL6ZKMDLqhLYkDd7eVQR9glUpdYRPCTSHHUTSTBnMODRmWtM0oeZ7/jQL7kPUs&#10;3d82kx3OJ4fWHc341SjV77WbBQhPrf+Jv+6dDvOjKXyeCR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9d2G+AAAA3AAAAA8AAAAAAAAAAAAAAAAAmAIAAGRycy9kb3ducmV2&#10;LnhtbFBLBQYAAAAABAAEAPUAAACD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修改商品信息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06" o:spid="_x0000_s1157" style="position:absolute;left:4253;top:8399;width:1445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/pFr8A&#10;AADcAAAADwAAAGRycy9kb3ducmV2LnhtbERPy6rCMBDdC/5DGOHubKpCkWoUEQQX94IvXA/N2Fab&#10;SWliW//+RhDczeE8Z7nuTSVaalxpWcEkikEQZ1aXnCu4nHfjOQjnkTVWlknBixysV8PBElNtOz5S&#10;e/K5CCHsUlRQeF+nUrqsIIMusjVx4G62MegDbHKpG+xCuKnkNI4TabDk0FBgTduCssfpaRTYu2yT&#10;/Pe6me1xPvvr3cFMX51SP6N+swDhqfdf8ce912F+nMD7mXCB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7+kWvwAAANwAAAAPAAAAAAAAAAAAAAAAAJgCAABkcnMvZG93bnJl&#10;di54bWxQSwUGAAAAAAQABAD1AAAAhAMAAAAA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F23045" w:rsidRPr="00B16D7E" w:rsidRDefault="00F23045" w:rsidP="00F23045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销售商品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组合 146" o:spid="_x0000_s1158" style="position:absolute;top:850;width:4146;height:9250" coordsize="4146,9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            <v:line id="直接连接符 147" o:spid="_x0000_s1159" style="position:absolute;flip:x;visibility:visible;mso-wrap-style:square" from="0,0" to="41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rCsQAAADcAAAADwAAAGRycy9kb3ducmV2LnhtbERPTWvCQBC9C/0PyxR6M5uWqjF1lVIq&#10;CKJg2hy8TbPTJG12NmRXjf/eFQRv83ifM1v0phFH6lxtWcFzFIMgLqyuuVTw/bUcJiCcR9bYWCYF&#10;Z3KwmD8MZphqe+IdHTNfihDCLkUFlfdtKqUrKjLoItsSB+7XdgZ9gF0pdYenEG4a+RLHY2mw5tBQ&#10;YUsfFRX/2cEoWOrNDydTt93nth6vV39t/jkaKfX02L+/gfDU+7v45l7pMP91A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4ysKxAAAANwAAAAPAAAAAAAAAAAA&#10;AAAAAKECAABkcnMvZG93bnJldi54bWxQSwUGAAAAAAQABAD5AAAAkgMAAAAA&#10;" strokecolor="#5b9bd5 [3204]" strokeweight=".5pt">
                                                    <v:stroke joinstyle="miter"/>
                                                  </v:line>
                                                  <v:line id="直接连接符 148" o:spid="_x0000_s1160" style="position:absolute;flip:x;visibility:visible;mso-wrap-style:square" from="0,3189" to="4146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/eM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8v3jGAAAA3AAAAA8AAAAAAAAA&#10;AAAAAAAAoQIAAGRycy9kb3ducmV2LnhtbFBLBQYAAAAABAAEAPkAAACUAwAAAAA=&#10;" strokecolor="#5b9bd5 [3204]" strokeweight=".5pt">
                                                    <v:stroke joinstyle="miter"/>
                                                  </v:line>
                                                  <v:line id="直接连接符 149" o:spid="_x0000_s1161" style="position:absolute;flip:x;visibility:visible;mso-wrap-style:square" from="0,5954" to="4146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Aa48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j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Aa48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50" o:spid="_x0000_s1162" style="position:absolute;flip:x;visibility:visible;mso-wrap-style:square" from="0,9250" to="4146,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  <v:group id="组合 163" o:spid="_x0000_s1163" style="position:absolute;left:106;top:79318;width:18815;height:8713" coordsize="18818,8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              <v:rect id="矩形 108" o:spid="_x0000_s1164" style="position:absolute;left:425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Y/8QA&#10;AADcAAAADwAAAGRycy9kb3ducmV2LnhtbESPQWvCQBCF74X+h2UEb3VjBJHoKlIo5FDBWvE8ZKeb&#10;tNnZkN0m8d87h0JvM7w3732zO0y+VQP1sQlsYLnIQBFXwTbsDFw/3142oGJCttgGJgN3inDYPz/t&#10;sLBh5A8aLskpCeFYoIE6pa7QOlY1eYyL0BGL9hV6j0nW3mnb4yjhvtV5lq21x4alocaOXmuqfi6/&#10;3kD41sPavd+OqxI3q9MUzz6/j8bMZ9NxCyrRlP7Nf9elFfxMaOUZmU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82P/EAAAA3AAAAA8AAAAAAAAAAAAAAAAAmAIAAGRycy9k&#10;b3ducmV2LnhtbFBLBQYAAAAABAAEAPUAAACJ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9C671B" w:rsidRPr="00B16D7E" w:rsidRDefault="009C671B" w:rsidP="009C671B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注册用户验证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09" o:spid="_x0000_s1165" style="position:absolute;left:4253;top:3083;width:1445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9ZMIA&#10;AADcAAAADwAAAGRycy9kb3ducmV2LnhtbERPyWrDMBC9F/oPYgq9NXJjCIlr2ZhAIIcUmoWeB2ti&#10;O7VGxlK8/H1VKOQ2j7dOmk+mFQP1rrGs4H0RgSAurW64UnA5797WIJxH1thaJgUzOciz56cUE21H&#10;PtJw8pUIIewSVFB73yVSurImg25hO+LAXW1v0AfYV1L3OIZw08plFK2kwYZDQ40dbWsqf053o8De&#10;5LCqDt9FvMd1/Dm5L7OcR6VeX6biA4SnyT/E/+69DvOjDfw9Ey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H1kwgAAANwAAAAPAAAAAAAAAAAAAAAAAJgCAABkcnMvZG93&#10;bnJldi54bWxQSwUGAAAAAAQABAD1AAAAhwMAAAAA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9C671B" w:rsidRPr="00B16D7E" w:rsidRDefault="009C671B" w:rsidP="009C671B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修改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用户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信息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10" o:spid="_x0000_s1166" style="position:absolute;left:4359;top:6166;width:14459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CJMQA&#10;AADcAAAADwAAAGRycy9kb3ducmV2LnhtbESPQWvDMAyF74P+B6NCb6vTBkpI65ZSKOSwwpaNnUWs&#10;JtliOcRekv776TDYTeI9vffpcJpdp0YaQuvZwGadgCKuvG25NvDxfn3OQIWIbLHzTAYeFOB0XDwd&#10;MLd+4jcay1grCeGQo4Emxj7XOlQNOQxr3xOLdveDwyjrUGs74CThrtPbJNlphy1LQ4M9XRqqvssf&#10;Z8B/6XFXv3ye0wKz9DaHV7d9TMaslvN5DyrSHP/Nf9eFFfyN4MszMoE+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TQiTEAAAA3AAAAA8AAAAAAAAAAAAAAAAAmAIAAGRycy9k&#10;b3ducmV2LnhtbFBLBQYAAAAABAAEAPUAAACJ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9C671B" w:rsidRPr="00B16D7E" w:rsidRDefault="009C671B" w:rsidP="009C671B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删除用户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组合 154" o:spid="_x0000_s1167" style="position:absolute;top:1275;width:4253;height:6167" coordsize="4253,6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              <v:line id="直接连接符 155" o:spid="_x0000_s1168" style="position:absolute;flip:x;visibility:visible;mso-wrap-style:square" from="106,0" to="4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GO8IAAADcAAAADwAAAGRycy9kb3ducmV2LnhtbERPS4vCMBC+L/gfwgje1lShotUoiygI&#10;ywo+evA2NmNbt5mUJmr3328Ewdt8fM+ZLVpTiTs1rrSsYNCPQBBnVpecKzge1p9jEM4ja6wsk4I/&#10;crCYdz5mmGj74B3d9z4XIYRdggoK7+tESpcVZND1bU0cuIttDPoAm1zqBh8h3FRyGEUjabDk0FBg&#10;TcuCst/9zShY658zjydue0ptOfreXOt0FcdK9brt1xSEp9a/xS/3Rof5cQzPZ8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SGO8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56" o:spid="_x0000_s1169" style="position:absolute;flip:x;visibility:visible;mso-wrap-style:square" from="106,3402" to="4253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YTMIAAADcAAAADwAAAGRycy9kb3ducmV2LnhtbERPTYvCMBC9C/6HMMLeNFVo0a5RRBQE&#10;UVDXw95mm7GtNpPSZLX77zeC4G0e73Om89ZU4k6NKy0rGA4iEMSZ1SXnCr5O6/4YhPPIGivLpOCP&#10;HMxn3c4UU20ffKD70ecihLBLUUHhfZ1K6bKCDLqBrYkDd7GNQR9gk0vd4COEm0qOoiiRBksODQXW&#10;tCwoux1/jYK13v3weOL232dbJtvNtT6v4lipj167+AThqfVv8cu90WF+nMDzmXC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YYTM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57" o:spid="_x0000_s1170" style="position:absolute;flip:x;visibility:visible;mso-wrap-style:square" from="0,6166" to="4146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918QAAADcAAAADwAAAGRycy9kb3ducmV2LnhtbERPTWvCQBC9F/oflhF6azYKiTF1lVIU&#10;BKnQqAdv0+w0SZudDdmtxn/fFYTe5vE+Z74cTCvO1LvGsoJxFIMgLq1uuFJw2K+fMxDOI2tsLZOC&#10;KzlYLh4f5phre+EPOhe+EiGEXY4Kau+7XEpX1mTQRbYjDtyX7Q36APtK6h4vIdy0chLHqTTYcGio&#10;saO3msqf4tcoWOv3T85mbnc62ibdbr674ypJlHoaDa8vIDwN/l98d290mJ9M4fZMu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r3XxAAAANwAAAAPAAAAAAAAAAAA&#10;AAAAAKECAABkcnMvZG93bnJldi54bWxQSwUGAAAAAAQABAD5AAAAkgMAAAAA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  <v:group id="组合 162" o:spid="_x0000_s1171" style="position:absolute;top:96437;width:18923;height:8712" coordsize="18924,8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      <v:rect id="矩形 111" o:spid="_x0000_s1172" style="position:absolute;left:4465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nv78A&#10;AADcAAAADwAAAGRycy9kb3ducmV2LnhtbERPy6rCMBDdC/5DGMGdTasgUo0iFwQXCtcHrodmbOtt&#10;JqWJbf17c0FwN4fznNWmN5VoqXGlZQVJFIMgzqwuOVdwvewmCxDOI2usLJOCFznYrIeDFabadnyi&#10;9uxzEULYpaig8L5OpXRZQQZdZGviwN1tY9AH2ORSN9iFcFPJaRzPpcGSQ0OBNf0UlP2dn0aBfch2&#10;nh9u29keF7Nj737N9NUpNR712yUIT73/ij/uvQ7zkwT+nwkX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3+e/vwAAANwAAAAPAAAAAAAAAAAAAAAAAJgCAABkcnMvZG93bnJl&#10;di54bWxQSwUGAAAAAAQABAD1AAAAhAMAAAAA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CF5874" w:rsidRPr="00B16D7E" w:rsidRDefault="00CF5874" w:rsidP="00CF5874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增加模块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12" o:spid="_x0000_s1173" style="position:absolute;left:4465;top:3083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5yL8A&#10;AADcAAAADwAAAGRycy9kb3ducmV2LnhtbERPy6rCMBDdC/5DGMGdTa0g0msUES64UPDFXQ/N2Fab&#10;SWly2/r3RhDczeE8Z7nuTSVaalxpWcE0ikEQZ1aXnCu4Xn4nCxDOI2usLJOCJzlYr4aDJabadnyi&#10;9uxzEULYpaig8L5OpXRZQQZdZGviwN1sY9AH2ORSN9iFcFPJJI7n0mDJoaHAmrYFZY/zv1Fg77Kd&#10;5/u/zWyHi9mhd0eTPDulxqN+8wPCU++/4o97p8P8aQL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DXnIvwAAANwAAAAPAAAAAAAAAAAAAAAAAJgCAABkcnMvZG93bnJl&#10;di54bWxQSwUGAAAAAAQABAD1AAAAhAMAAAAA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CF5874" w:rsidRPr="00B16D7E" w:rsidRDefault="00CF5874" w:rsidP="00CF5874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修改模块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13" o:spid="_x0000_s1174" style="position:absolute;left:4465;top:6166;width:14459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cU8EA&#10;AADcAAAADwAAAGRycy9kb3ducmV2LnhtbERPS2uDQBC+F/Iflgn01qwPkGCyESkEcmihtSHnwZ2o&#10;qTsr7kbNv+8WCr3Nx/ecfbGYXkw0us6ygngTgSCure64UXD+Or5sQTiPrLG3TAoe5KA4rJ72mGs7&#10;8ydNlW9ECGGXo4LW+yGX0tUtGXQbOxAH7mpHgz7AsZF6xDmEm14mUZRJgx2HhhYHem2p/q7uRoG9&#10;ySlr3i5lesJt+r64D5M8ZqWe10u5A+Fp8f/iP/dJh/lxCr/PhAv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B3FPBAAAA3AAAAA8AAAAAAAAAAAAAAAAAmAIAAGRycy9kb3du&#10;cmV2LnhtbFBLBQYAAAAABAAEAPUAAACG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CF5874" w:rsidRPr="00B16D7E" w:rsidRDefault="00CF5874" w:rsidP="00CF5874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删除模块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组合 158" o:spid="_x0000_s1175" style="position:absolute;top:1169;width:4253;height:6167" coordsize="4253,6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            <v:line id="直接连接符 159" o:spid="_x0000_s1176" style="position:absolute;flip:x;visibility:visible;mso-wrap-style:square" from="106,0" to="4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60" o:spid="_x0000_s1177" style="position:absolute;flip:x;visibility:visible;mso-wrap-style:square" from="106,3402" to="4253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vHsYAAADcAAAADwAAAGRycy9kb3ducmV2LnhtbESPQWvCQBCF74X+h2UKvdWNBYNG1yCl&#10;AaFUqNWDtzE7JtHsbMhuNf33zqHQ2wzvzXvfLPLBtepKfWg8GxiPElDEpbcNVwZ238XLFFSIyBZb&#10;z2TglwLky8eHBWbW3/iLrttYKQnhkKGBOsYu0zqUNTkMI98Ri3byvcMoa19p2+NNwl2rX5Mk1Q4b&#10;loYaO3qrqbxsf5yBwn4eeToLm8PeN+nH+tzt3ycTY56fhtUcVKQh/pv/rtdW8FPBl2dkAr2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/7x7GAAAA3AAAAA8AAAAAAAAA&#10;AAAAAAAAoQIAAGRycy9kb3ducmV2LnhtbFBLBQYAAAAABAAEAPkAAACUAwAAAAA=&#10;" strokecolor="#5b9bd5 [3204]" strokeweight=".5pt">
                                                    <v:stroke joinstyle="miter"/>
                                                  </v:line>
                                                  <v:line id="直接连接符 161" o:spid="_x0000_s1178" style="position:absolute;flip:x;visibility:visible;mso-wrap-style:square" from="0,6166" to="4146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Khc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fX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NKhc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  <v:group id="组合 168" o:spid="_x0000_s1179" style="position:absolute;top:89419;width:18923;height:5518" coordsize="18924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                <v:rect id="矩形 114" o:spid="_x0000_s1180" style="position:absolute;left:4465;top:2977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EJ8EA&#10;AADcAAAADwAAAGRycy9kb3ducmV2LnhtbERPTWvCQBC9F/wPyxS8NRu1SEizigiCB4VqS89Ddkxi&#10;s7Mhuybrv3cLBW/zeJ9TrINpxUC9aywrmCUpCOLS6oYrBd9fu7cMhPPIGlvLpOBODtaryUuBubYj&#10;n2g4+0rEEHY5Kqi973IpXVmTQZfYjjhyF9sb9BH2ldQ9jjHctHKepktpsOHYUGNH25rK3/PNKLBX&#10;OSyrw89mscdscQzu08zvo1LT17D5AOEp+Kf4373Xcf7sHf6e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oRCfBAAAA3AAAAA8AAAAAAAAAAAAAAAAAmAIAAGRycy9kb3du&#10;cmV2LnhtbFBLBQYAAAAABAAEAPUAAACG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CF5874" w:rsidRPr="00B16D7E" w:rsidRDefault="00CF5874" w:rsidP="00CF5874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删除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矩形 115" o:spid="_x0000_s1181" style="position:absolute;left:4465;width:14459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hvMEA&#10;AADcAAAADwAAAGRycy9kb3ducmV2LnhtbERPTWvCQBC9F/wPyxS8NRuVSkizigiCB4VqS89Ddkxi&#10;s7Mhuybrv3cLBW/zeJ9TrINpxUC9aywrmCUpCOLS6oYrBd9fu7cMhPPIGlvLpOBODtaryUuBubYj&#10;n2g4+0rEEHY5Kqi973IpXVmTQZfYjjhyF9sb9BH2ldQ9jjHctHKepktpsOHYUGNH25rK3/PNKLBX&#10;OSyrw89mscdscQzu08zvo1LT17D5AOEp+Kf4373Xcf7sHf6e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k4bzBAAAA3AAAAA8AAAAAAAAAAAAAAAAAmAIAAGRycy9kb3du&#10;cmV2LnhtbFBLBQYAAAAABAAEAPUAAACGAwAAAAA=&#10;" fillcolor="white [3201]" strokecolor="#5b9bd5 [3204]" strokeweight="1pt">
                                                  <v:textbox>
                                                    <w:txbxContent>
                                                      <w:p w:rsidR="00CF5874" w:rsidRPr="00B16D7E" w:rsidRDefault="00CF5874" w:rsidP="00CF5874">
                                                        <w:pPr>
                                                          <w:spacing w:line="0" w:lineRule="atLeast"/>
                                                          <w:jc w:val="center"/>
                                                          <w:rPr>
                                                            <w:szCs w:val="2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Cs w:val="21"/>
                                                          </w:rPr>
                                                          <w:t>审核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组合 165" o:spid="_x0000_s1182" style="position:absolute;top:1382;width:4253;height:2658" coordsize="425302,26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                  <v:line id="直接连接符 166" o:spid="_x0000_s1183" style="position:absolute;flip:x;visibility:visible;mso-wrap-style:square" from="10632,0" to="4253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line id="直接连接符 167" o:spid="_x0000_s1184" style="position:absolute;flip:x;visibility:visible;mso-wrap-style:square" from="0,265814" to="414670,26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</v:group>
                                            <v:line id="直接连接符 173" o:spid="_x0000_s1185" style="position:absolute;visibility:visible;mso-wrap-style:square" from="531,1169" to="531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Bes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1yn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MgXrDAAAA3AAAAA8AAAAAAAAAAAAA&#10;AAAAoQIAAGRycy9kb3ducmV2LnhtbFBLBQYAAAAABAAEAPkAAACRAwAAAAA=&#10;" strokecolor="#5b9bd5 [3204]" strokeweight=".5pt">
                                              <v:stroke joinstyle="miter"/>
                                            </v:line>
                                          </v:group>
                                          <v:line id="直接连接符 175" o:spid="_x0000_s1186" style="position:absolute;visibility:visible;mso-wrap-style:square" from="212,8293" to="212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m8l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pvJXDAAAA3AAAAA8AAAAAAAAAAAAA&#10;AAAAoQIAAGRycy9kb3ducmV2LnhtbFBLBQYAAAAABAAEAPkAAACRAwAAAAA=&#10;" strokecolor="#5b9bd5 [3204]" strokeweight=".5pt">
                                            <v:stroke joinstyle="miter"/>
                                          </v:line>
                                        </v:group>
                                        <v:line id="直接连接符 177" o:spid="_x0000_s1187" style="position:absolute;visibility:visible;mso-wrap-style:square" from="212,18288" to="212,2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HecIAAADcAAAADwAAAGRycy9kb3ducmV2LnhtbERPTWvCQBC9F/wPywjemo0VjERXEcHS&#10;k1CrB29DdsxGs7Mxu03iv+8WCr3N433OajPYWnTU+sqxgmmSgiAunK64VHD62r8uQPiArLF2TAqe&#10;5GGzHr2sMNeu50/qjqEUMYR9jgpMCE0upS8MWfSJa4gjd3WtxRBhW0rdYh/DbS3f0nQuLVYcGww2&#10;tDNU3I/fVsEDiz3Zy/m9S3vTzebX5pDdLkpNxsN2CSLQEP7Ff+4PHed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HecIAAADcAAAADwAAAAAAAAAAAAAA&#10;AAChAgAAZHJzL2Rvd25yZXYueG1sUEsFBgAAAAAEAAQA+QAAAJADAAAAAA==&#10;" strokecolor="#5b9bd5 [3204]" strokeweight=".5pt">
                                          <v:stroke joinstyle="miter"/>
                                        </v:line>
                                      </v:group>
                                      <v:line id="直接连接符 179" o:spid="_x0000_s1188" style="position:absolute;visibility:visible;mso-wrap-style:square" from="318,31259" to="318,40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2kM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5Av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S2kMIAAADcAAAADwAAAAAAAAAAAAAA&#10;AAChAgAAZHJzL2Rvd25yZXYueG1sUEsFBgAAAAAEAAQA+QAAAJADAAAAAA==&#10;" strokecolor="#5b9bd5 [3204]" strokeweight=".5pt">
                                        <v:stroke joinstyle="miter"/>
                                      </v:line>
                                    </v:group>
                                    <v:line id="直接连接符 181" o:spid="_x0000_s1189" style="position:absolute;visibility:visible;mso-wrap-style:square" from="212,43912" to="212,5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KscMAAADcAAAADwAAAGRycy9kb3ducmV2LnhtbERPTWvCQBC9F/wPywi91U0qpBJdgwgp&#10;ngq1evA2ZMdsNDubZrdJ+u+7hUJv83ifsykm24qBet84VpAuEhDEldMN1wpOH+XTCoQPyBpbx6Tg&#10;mzwU29nDBnPtRn6n4RhqEUPY56jAhNDlUvrKkEW/cB1x5K6utxgi7GupexxjuG3lc5Jk0mLDscFg&#10;R3tD1f34ZRV8YlWSvZxfh2Q0wzK7dm8vt4tSj/NptwYRaAr/4j/3Qcf5qxR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HyrHDAAAA3AAAAA8AAAAAAAAAAAAA&#10;AAAAoQIAAGRycy9kb3ducmV2LnhtbFBLBQYAAAAABAAEAPkAAACRAwAAAAA=&#10;" strokecolor="#5b9bd5 [3204]" strokeweight=".5pt">
                                      <v:stroke joinstyle="miter"/>
                                    </v:line>
                                  </v:group>
                                  <v:line id="直接连接符 184" o:spid="_x0000_s1190" style="position:absolute;visibility:visible;mso-wrap-style:square" from="212,54545" to="323,5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BpKcIAAADcAAAADwAAAGRycy9kb3ducmV2LnhtbERPS4vCMBC+L/gfwgh701RdVKpRZEHZ&#10;04Kvg7ehGZtqM+k2se3++40g7G0+vucs150tRUO1LxwrGA0TEMSZ0wXnCk7H7WAOwgdkjaVjUvBL&#10;Htar3tsSU+1a3lNzCLmIIexTVGBCqFIpfWbIoh+6ijhyV1dbDBHWudQ1tjHclnKcJFNpseDYYLCi&#10;T0PZ/fCwCn4w25K9nHdN0ppmMr1W37PbRan3frdZgAjUhX/xy/2l4/z5Bzyfi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BpKcIAAADcAAAADwAAAAAAAAAAAAAA&#10;AAChAgAAZHJzL2Rvd25yZXYueG1sUEsFBgAAAAAEAAQA+QAAAJADAAAAAA==&#10;" strokecolor="#5b9bd5 [3204]" strokeweight=".5pt">
                                    <v:stroke joinstyle="miter"/>
                                  </v:line>
                                </v:group>
                                <v:line id="直接连接符 186" o:spid="_x0000_s1191" style="position:absolute;visibility:visible;mso-wrap-style:square" from="318,61456" to="318,6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                <v:stroke joinstyle="miter"/>
                                </v:line>
                              </v:group>
                              <v:line id="直接连接符 188" o:spid="_x0000_s1192" style="position:absolute;visibility:visible;mso-wrap-style:square" from="212,67942" to="323,7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1jLMQAAADcAAAADwAAAGRycy9kb3ducmV2LnhtbESPQWvCQBCF74X+h2UK3upGBSupq0hB&#10;8STU2oO3ITtm02Zn0+yaxH/fOQjeZnhv3vtmuR58rTpqYxXYwGScgSIugq24NHD62r4uQMWEbLEO&#10;TAZuFGG9en5aYm5Dz5/UHVOpJIRjjgZcSk2udSwceYzj0BCLdgmtxyRrW2rbYi/hvtbTLJtrjxVL&#10;g8OGPhwVv8erN/CHxZb8+XvXZb3rZvNLc3j7ORszehk276ASDelhvl/vreAvhFaekQn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WMsxAAAANwAAAAPAAAAAAAAAAAA&#10;AAAAAKECAABkcnMvZG93bnJldi54bWxQSwUGAAAAAAQABAD5AAAAkgMAAAAA&#10;" strokecolor="#5b9bd5 [3204]" strokeweight=".5pt">
                                <v:stroke joinstyle="miter"/>
                              </v:line>
                            </v:group>
                            <v:line id="直接连接符 190" o:spid="_x0000_s1193" style="position:absolute;flip:x;visibility:visible;mso-wrap-style:square" from="318,80594" to="323,87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fOc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X4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nznGAAAA3AAAAA8AAAAAAAAA&#10;AAAAAAAAoQIAAGRycy9kb3ducmV2LnhtbFBLBQYAAAAABAAEAPkAAACUAwAAAAA=&#10;" strokecolor="#5b9bd5 [3204]" strokeweight=".5pt">
                              <v:stroke joinstyle="miter"/>
                            </v:line>
                          </v:group>
                          <v:line id="直接连接符 192" o:spid="_x0000_s1194" style="position:absolute;visibility:visible;mso-wrap-style:square" from="106,90802" to="212,9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zCG8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Mn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zCG8IAAADcAAAADwAAAAAAAAAAAAAA&#10;AAChAgAAZHJzL2Rvd25yZXYueG1sUEsFBgAAAAAEAAQA+QAAAJADAAAAAA==&#10;" strokecolor="#5b9bd5 [3204]" strokeweight=".5pt">
                            <v:stroke joinstyle="miter"/>
                          </v:line>
                        </v:group>
                        <v:line id="直接连接符 194" o:spid="_x0000_s1195" style="position:absolute;visibility:visible;mso-wrap-style:square" from="318,97606" to="323,10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      <v:stroke joinstyle="miter"/>
                        </v:line>
                      </v:group>
                      <v:line id="直接连接符 200" o:spid="_x0000_s1196" style="position:absolute;visibility:visible;mso-wrap-style:square" from="34130,47314" to="40940,47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NDMIAAADcAAAADwAAAGRycy9kb3ducmV2LnhtbESPT4vCMBTE74LfIbyFvWm6CrpUo4jg&#10;4mnBP3vw9mieTbV5qU22rd/eCILHYWZ+w8yXnS1FQ7UvHCv4GiYgiDOnC84VHA+bwTcIH5A1lo5J&#10;wZ08LBf93hxT7VreUbMPuYgQ9ikqMCFUqZQ+M2TRD11FHL2zqy2GKOtc6hrbCLelHCXJRFosOC4Y&#10;rGhtKLvu/62CG2Ybsqe/nyZpTTOenKvf6eWk1OdHt5qBCNSFd/jV3moFkQj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0NDM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201" o:spid="_x0000_s1197" style="position:absolute;visibility:visible;mso-wrap-style:square" from="34236,55501" to="40982,5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ol8QAAADcAAAADwAAAGRycy9kb3ducmV2LnhtbESPQWsCMRSE7wX/Q3hCbzVRwcpqFBEU&#10;T4VaPXh7bJ6b1c3Luom723/fFAo9DjPzDbNc964SLTWh9KxhPFIgiHNvSi40nL52b3MQISIbrDyT&#10;hm8KsF4NXpaYGd/xJ7XHWIgE4ZChBhtjnUkZcksOw8jXxMm7+sZhTLIppGmwS3BXyYlSM+mw5LRg&#10;saatpfx+fDoND8x35C7nfas6205n1/rj/XbR+nXYbxYgIvXxP/zXPhgNEzWG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aiX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202" o:spid="_x0000_s1198" style="position:absolute;visibility:visible;mso-wrap-style:square" from="34449,62625" to="41003,6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M24MQAAADcAAAADwAAAGRycy9kb3ducmV2LnhtbESPQWsCMRSE7wX/Q3hCbzVxBSurUURQ&#10;PBVq24O3x+a5Wd28rJu4u/33TaHQ4zAz3zCrzeBq0VEbKs8aphMFgrjwpuJSw+fH/mUBIkRkg7Vn&#10;0vBNATbr0dMKc+N7fqfuFEuRIBxy1GBjbHIpQ2HJYZj4hjh5F986jEm2pTQt9gnuapkpNZcOK04L&#10;FhvaWSpup4fTcMdiT+78dehUb7vZ/NK8vV7PWj+Ph+0SRKQh/of/2kejIV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zbg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203" o:spid="_x0000_s1199" style="position:absolute;visibility:visible;mso-wrap-style:square" from="34449,71557" to="40935,71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+Te8QAAADcAAAADwAAAGRycy9kb3ducmV2LnhtbESPQWsCMRSE7wX/Q3iF3mpSBStbo4ig&#10;eCpo9eDtsXlutm5e1k3c3f77RhA8DjPzDTNb9K4SLTWh9KzhY6hAEOfelFxoOPys36cgQkQ2WHkm&#10;DX8UYDEfvMwwM77jHbX7WIgE4ZChBhtjnUkZcksOw9DXxMk7+8ZhTLIppGmwS3BXyZFSE+mw5LRg&#10;saaVpfyyvzkNV8zX5E7HTas6244n5/r78/ek9dtrv/wCEamPz/CjvTUaRmoM9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75N7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204" o:spid="_x0000_s1200" style="position:absolute;visibility:visible;mso-wrap-style:square" from="34449,83252" to="41002,8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YLD8QAAADcAAAADwAAAGRycy9kb3ducmV2LnhtbESPQWsCMRSE74X+h/AK3mqiF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gsP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205" o:spid="_x0000_s1201" style="position:absolute;visibility:visible;mso-wrap-style:square" from="34024,91971" to="40978,9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206" o:spid="_x0000_s1202" style="position:absolute;visibility:visible;mso-wrap-style:square" from="34449,100584" to="40935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gw48QAAADcAAAADwAAAGRycy9kb3ducmV2LnhtbESPQWsCMRSE7wX/Q3hCbzVRYSurUURQ&#10;PBVq24O3x+a5Wd28rJu4u/33TaHQ4zAz3zCrzeBq0VEbKs8aphMFgrjwpuJSw+fH/mUBIkRkg7Vn&#10;0vBNATbr0dMKc+N7fqfuFEuRIBxy1GBjbHIpQ2HJYZj4hjh5F986jEm2pTQt9gnuajlTKpMOK04L&#10;FhvaWSpup4fTcMdiT+78dehUb7t5dmneXq9nrZ/Hw3YJItIQ/8N/7aPRMF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DDj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</v:group>
                <v:rect id="矩形 210" o:spid="_x0000_s1203" style="position:absolute;left:-1063;top:43373;width:7017;height:36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YjWL0A&#10;AADcAAAADwAAAGRycy9kb3ducmV2LnhtbERPSwrCMBDdC94hjOBOUyuIVKOIILhQ8IfroRnbajMp&#10;TWzr7c1CcPl4/+W6M6VoqHaFZQWTcQSCOLW64EzB7bobzUE4j6yxtEwKPuRgver3lpho2/KZmovP&#10;RAhhl6CC3PsqkdKlORl0Y1sRB+5ha4M+wDqTusY2hJtSxlE0kwYLDg05VrTNKX1d3kaBfcpmlh3u&#10;m+ke59Nj504m/rRKDQfdZgHCU+f/4p97rxXEkz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rYjWL0AAADcAAAADwAAAAAAAAAAAAAAAACYAgAAZHJzL2Rvd25yZXYu&#10;eG1sUEsFBgAAAAAEAAQA9QAAAIIDAAAAAA==&#10;" fillcolor="white [3201]" strokecolor="#5b9bd5 [3204]" strokeweight="1pt">
                  <v:textbox>
                    <w:txbxContent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STC-</w:t>
                        </w:r>
                      </w:p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NUSUAF</w:t>
                        </w:r>
                      </w:p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有</w:t>
                        </w:r>
                      </w:p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</w:t>
                        </w:r>
                      </w:p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东</w:t>
                        </w:r>
                      </w:p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西</w:t>
                        </w:r>
                      </w:p>
                      <w:p w:rsidR="00B25EE4" w:rsidRDefault="00B25EE4" w:rsidP="00B25E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平</w:t>
                        </w:r>
                      </w:p>
                      <w:p w:rsidR="00B25EE4" w:rsidRDefault="00B25EE4" w:rsidP="00B25E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</w:txbxContent>
                  </v:textbox>
                </v:rect>
                <v:line id="直接连接符 211" o:spid="_x0000_s1204" style="position:absolute;visibility:visible;mso-wrap-style:square" from="5954,60070" to="8295,6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g+SsQAAADcAAAADwAAAGRycy9kb3ducmV2LnhtbESPQWvCQBSE7wX/w/KE3uomClZiNiKC&#10;xVOhVg/eHtlnNpp9G7PbJP333UKhx2FmvmHyzWgb0VPna8cK0lkCgrh0uuZKwelz/7IC4QOyxsYx&#10;KfgmD5ti8pRjpt3AH9QfQyUihH2GCkwIbSalLw1Z9DPXEkfv6jqLIcqukrrDIcJtI+dJspQWa44L&#10;BlvaGSrvxy+r4IHlnuzl/NYng+kXy2v7/nq7KPU8HbdrEIHG8B/+ax+0gnma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D5K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sectPr w:rsidR="0086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0D" w:rsidRDefault="0096450D" w:rsidP="008F6484">
      <w:r>
        <w:separator/>
      </w:r>
    </w:p>
  </w:endnote>
  <w:endnote w:type="continuationSeparator" w:id="0">
    <w:p w:rsidR="0096450D" w:rsidRDefault="0096450D" w:rsidP="008F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0D" w:rsidRDefault="0096450D" w:rsidP="008F6484">
      <w:r>
        <w:separator/>
      </w:r>
    </w:p>
  </w:footnote>
  <w:footnote w:type="continuationSeparator" w:id="0">
    <w:p w:rsidR="0096450D" w:rsidRDefault="0096450D" w:rsidP="008F6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75D8F"/>
    <w:rsid w:val="00076BE5"/>
    <w:rsid w:val="001A7529"/>
    <w:rsid w:val="002B0EB5"/>
    <w:rsid w:val="005015FA"/>
    <w:rsid w:val="00524088"/>
    <w:rsid w:val="0068119D"/>
    <w:rsid w:val="0086773C"/>
    <w:rsid w:val="008F6484"/>
    <w:rsid w:val="009256E9"/>
    <w:rsid w:val="0096450D"/>
    <w:rsid w:val="009C671B"/>
    <w:rsid w:val="00A55697"/>
    <w:rsid w:val="00B16D7E"/>
    <w:rsid w:val="00B25EE4"/>
    <w:rsid w:val="00BA15ED"/>
    <w:rsid w:val="00C61E0B"/>
    <w:rsid w:val="00CF5874"/>
    <w:rsid w:val="00F23045"/>
    <w:rsid w:val="273C321A"/>
    <w:rsid w:val="57F75D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6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6484"/>
    <w:rPr>
      <w:kern w:val="2"/>
      <w:sz w:val="18"/>
      <w:szCs w:val="18"/>
    </w:rPr>
  </w:style>
  <w:style w:type="paragraph" w:styleId="a4">
    <w:name w:val="footer"/>
    <w:basedOn w:val="a"/>
    <w:link w:val="Char0"/>
    <w:rsid w:val="008F6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64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6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6484"/>
    <w:rPr>
      <w:kern w:val="2"/>
      <w:sz w:val="18"/>
      <w:szCs w:val="18"/>
    </w:rPr>
  </w:style>
  <w:style w:type="paragraph" w:styleId="a4">
    <w:name w:val="footer"/>
    <w:basedOn w:val="a"/>
    <w:link w:val="Char0"/>
    <w:rsid w:val="008F6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64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ifandianq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128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我一点也不懒</dc:creator>
  <cp:lastModifiedBy>PC</cp:lastModifiedBy>
  <cp:revision>4</cp:revision>
  <dcterms:created xsi:type="dcterms:W3CDTF">2018-06-08T05:46:00Z</dcterms:created>
  <dcterms:modified xsi:type="dcterms:W3CDTF">2018-06-08T09:12:00Z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